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6DD21611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500C9F" w14:paraId="3C1AACD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500C9F" w14:paraId="66666A75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20EF1FC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500C9F" w14:paraId="1265FE1B" w14:textId="77777777">
            <w:pPr>
              <w:jc w:val="right"/>
            </w:pPr>
            <w:sdt>
              <w:sdtPr>
                <w:alias w:val="#Nav: /Header/CompanyPicture"/>
                <w:tag w:val="#Nav: ANT Standard Sales - Invoice/50000"/>
                <w:id w:val="795027538"/>
                <w:dataBinding w:prefixMappings="xmlns:ns0='urn:microsoft-dynamics-nav/reports/ANT Standard Sales - Invoice/50000/'" w:xpath="/ns0:NavWordReportXmlPart[1]/ns0:Header[1]/ns0:CompanyPicture[1]" w:storeItemID="{51D21390-3CA7-4AAD-BBD9-26401CE3639F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B512574" wp14:editId="1EE64B5B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346D31E0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ANT Standard Sales - Invoice/50000"/>
            <w:id w:val="243469486"/>
            <w:placeholder>
              <w:docPart w:val="14CF228A6E094452B2C96AA1464BC619"/>
            </w:placeholder>
            <w:dataBinding w:prefixMappings="xmlns:ns0='urn:microsoft-dynamics-nav/reports/ANT Standard Sales - Invoice/50000/'" w:xpath="/ns0:NavWordReportXmlPart[1]/ns0:Header[1]/ns0:CustomerAddress1[1]" w:storeItemID="{51D21390-3CA7-4AAD-BBD9-26401CE3639F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34F3973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670B83">
                  <w:rPr>
                    <w:b/>
                    <w:sz w:val="20"/>
                    <w:szCs w:val="20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FFBF27C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23400D" w14:paraId="7F928E62" w14:textId="536CBE83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  <w:tr w:rsidR="0023400D" w:rsidTr="005B41A2" w14:paraId="758CB5ED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ANT Standard Sales - Invoice/50000"/>
            <w:id w:val="211629001"/>
            <w:placeholder>
              <w:docPart w:val="44BD56F6F70B4CA3B10AAA110CD80572"/>
            </w:placeholder>
            <w:dataBinding w:prefixMappings="xmlns:ns0='urn:microsoft-dynamics-nav/reports/ANT Standard Sales - Invoice/50000/'" w:xpath="/ns0:NavWordReportXmlPart[1]/ns0:Header[1]/ns0:CustomerAddress2[1]" w:storeItemID="{51D21390-3CA7-4AAD-BBD9-26401CE3639F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5C1F23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B44A92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00C9F" w14:paraId="6C9D9C93" w14:textId="1BF19F4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ANT Standard Sales - Invoice/50000"/>
                <w:id w:val="300510598"/>
                <w:placeholder>
                  <w:docPart w:val="78FF1A27A07B45678A53F2BE767017B6"/>
                </w:placeholder>
                <w:dataBinding w:prefixMappings="xmlns:ns0='urn:microsoft-dynamics-nav/reports/ANT Standard Sales - Invoice/50000/'" w:xpath="/ns0:NavWordReportXmlPart[1]/ns0:Header[1]/ns0:CompanyAddress2[1]" w:storeItemID="{51D21390-3CA7-4AAD-BBD9-26401CE3639F}"/>
                <w:text/>
              </w:sdtPr>
              <w:sdtEndPr/>
              <w:sdtContent>
                <w:r w:rsidRPr="005208B4" w:rsidR="00425AFA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FAF6BF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ANT Standard Sales - Invoice/50000"/>
            <w:id w:val="-1572109726"/>
            <w:placeholder>
              <w:docPart w:val="5D70E0F275D540C397F638C9F7D04211"/>
            </w:placeholder>
            <w:dataBinding w:prefixMappings="xmlns:ns0='urn:microsoft-dynamics-nav/reports/ANT Standard Sales - Invoice/50000/'" w:xpath="/ns0:NavWordReportXmlPart[1]/ns0:Header[1]/ns0:CustomerAddress3[1]" w:storeItemID="{51D21390-3CA7-4AAD-BBD9-26401CE3639F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322C2F1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41892FF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00C9F" w14:paraId="1DCC3F91" w14:textId="76F36606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ANT Standard Sales - Invoice/50000"/>
                <w:id w:val="-128092235"/>
                <w:placeholder>
                  <w:docPart w:val="E0010925D5B04DD3B1F86ABB3BD5DACF"/>
                </w:placeholder>
                <w:dataBinding w:prefixMappings="xmlns:ns0='urn:microsoft-dynamics-nav/reports/ANT Standard Sales - Invoice/50000/'" w:xpath="/ns0:NavWordReportXmlPart[1]/ns0:Header[1]/ns0:CompanyAddress3[1]" w:storeItemID="{51D21390-3CA7-4AAD-BBD9-26401CE3639F}"/>
                <w:text/>
              </w:sdtPr>
              <w:sdtEndPr/>
              <w:sdtContent>
                <w:r w:rsidRPr="00854DDE" w:rsidR="00425AFA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4D696EA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ANT Standard Sales - Invoice/50000"/>
            <w:id w:val="-2025857488"/>
            <w:placeholder>
              <w:docPart w:val="026DDE8B55A14F81A84F3087B79FC1BA"/>
            </w:placeholder>
            <w:dataBinding w:prefixMappings="xmlns:ns0='urn:microsoft-dynamics-nav/reports/ANT Standard Sales - Invoice/50000/'" w:xpath="/ns0:NavWordReportXmlPart[1]/ns0:Header[1]/ns0:CustomerAddress4[1]" w:storeItemID="{51D21390-3CA7-4AAD-BBD9-26401CE3639F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47CE288A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4AF624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500C9F" w14:paraId="5FDD71F3" w14:textId="57B7108C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ANT Standard Sales - Invoice/50000"/>
                <w:id w:val="-1133634048"/>
                <w:placeholder>
                  <w:docPart w:val="307523773E0A4572BED97089FF04EEA0"/>
                </w:placeholder>
                <w:dataBinding w:prefixMappings="xmlns:ns0='urn:microsoft-dynamics-nav/reports/ANT Standard Sales - Invoice/50000/'" w:xpath="/ns0:NavWordReportXmlPart[1]/ns0:Header[1]/ns0:CompanyAddress4[1]" w:storeItemID="{51D21390-3CA7-4AAD-BBD9-26401CE3639F}"/>
                <w:text/>
              </w:sdtPr>
              <w:sdtEndPr/>
              <w:sdtContent>
                <w:r w:rsidRPr="00854DDE" w:rsidR="00425AFA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425AFA" w:rsidTr="00311A15" w14:paraId="693E1192" w14:textId="29F7881B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ANT Standard Sales - Invoice/50000"/>
            <w:id w:val="1398856861"/>
            <w:placeholder>
              <w:docPart w:val="BD79097B6EFD4FC2BCBE32EDCD57DDCA"/>
            </w:placeholder>
            <w:dataBinding w:prefixMappings="xmlns:ns0='urn:microsoft-dynamics-nav/reports/ANT Standard Sales - Invoice/50000/'" w:xpath="/ns0:NavWordReportXmlPart[1]/ns0:Header[1]/ns0:CustomerAddress5[1]" w:storeItemID="{51D21390-3CA7-4AAD-BBD9-26401CE3639F}"/>
            <w:text/>
          </w:sdtPr>
          <w:sdtEndPr/>
          <w:sdtContent>
            <w:tc>
              <w:tcPr>
                <w:tcW w:w="5103" w:type="dxa"/>
              </w:tcPr>
              <w:p w:rsidRPr="00854DDE" w:rsidR="00425AFA" w:rsidP="0023400D" w:rsidRDefault="00425AFA" w14:paraId="60C64A9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425AFA" w:rsidP="002A37A1" w:rsidRDefault="00425AFA" w14:paraId="32295C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425AFA" w:rsidP="0023400D" w:rsidRDefault="00500C9F" w14:paraId="182D3A52" w14:textId="5548189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ANT Standard Sales - Invoice/50000"/>
                <w:id w:val="671686422"/>
                <w:placeholder>
                  <w:docPart w:val="00BF96CD3A9944F885E169D5F7904DD3"/>
                </w:placeholder>
                <w:dataBinding w:prefixMappings="xmlns:ns0='urn:microsoft-dynamics-nav/reports/ANT Standard Sales - Invoice/50000/'" w:xpath="/ns0:NavWordReportXmlPart[1]/ns0:Header[1]/ns0:CompanyAddress5[1]" w:storeItemID="{51D21390-3CA7-4AAD-BBD9-26401CE3639F}"/>
                <w:text/>
              </w:sdtPr>
              <w:sdtEndPr/>
              <w:sdtContent>
                <w:r w:rsidRPr="00854DDE" w:rsidR="00425AFA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0938FC" w:rsidTr="0033519A" w14:paraId="08DAE889" w14:textId="313F1C15">
        <w:trPr>
          <w:cantSplit/>
          <w:trHeight w:val="290"/>
        </w:trPr>
        <w:tc>
          <w:tcPr>
            <w:tcW w:w="5103" w:type="dxa"/>
          </w:tcPr>
          <w:p w:rsidR="000938FC" w:rsidP="0023400D" w:rsidRDefault="000938FC" w14:paraId="7B53294C" w14:textId="7777777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Pr="00537DB7" w:rsidR="000938FC" w:rsidP="002A37A1" w:rsidRDefault="000938FC" w14:paraId="4064418B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Address6"/>
            <w:tag w:val="#Nav: ANT Standard Sales - Invoice/50000"/>
            <w:id w:val="1685388703"/>
            <w:placeholder>
              <w:docPart w:val="724250A687CF474C83D194350A7B7F1B"/>
            </w:placeholder>
            <w:dataBinding w:prefixMappings="xmlns:ns0='urn:microsoft-dynamics-nav/reports/ANT Standard Sales - Invoice/50000/'" w:xpath="/ns0:NavWordReportXmlPart[1]/ns0:Header[1]/ns0:CompanyAddress6[1]" w:storeItemID="{51D21390-3CA7-4AAD-BBD9-26401CE3639F}"/>
            <w:text/>
          </w:sdtPr>
          <w:sdtEndPr/>
          <w:sdtContent>
            <w:tc>
              <w:tcPr>
                <w:tcW w:w="4535" w:type="dxa"/>
                <w:gridSpan w:val="2"/>
                <w:vAlign w:val="center"/>
              </w:tcPr>
              <w:p w:rsidRPr="00761441" w:rsidR="000938FC" w:rsidP="0023400D" w:rsidRDefault="00425AFA" w14:paraId="5D252A58" w14:textId="3B68DD78">
                <w:pPr>
                  <w:pStyle w:val="NoSpacing"/>
                  <w:jc w:val="right"/>
                  <w:rPr>
                    <w:sz w:val="20"/>
                    <w:szCs w:val="20"/>
                    <w:highlight w:val="yellow"/>
                  </w:rPr>
                </w:pPr>
                <w:r>
                  <w:rPr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="007208E5" w:rsidTr="005B41A2" w14:paraId="617E042C" w14:textId="77777777">
        <w:trPr>
          <w:cantSplit/>
          <w:trHeight w:val="290"/>
        </w:trPr>
        <w:tc>
          <w:tcPr>
            <w:tcW w:w="5103" w:type="dxa"/>
          </w:tcPr>
          <w:p w:rsidR="007208E5" w:rsidP="0023400D" w:rsidRDefault="007208E5" w14:paraId="0F57CC0C" w14:textId="7777777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Pr="00537DB7" w:rsidR="007208E5" w:rsidP="002A37A1" w:rsidRDefault="007208E5" w14:paraId="363B94CB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Address7"/>
            <w:tag w:val="#Nav: ANT Standard Sales - Invoice/50000"/>
            <w:id w:val="-2058772115"/>
            <w:placeholder>
              <w:docPart w:val="4FB23F5278814E4B81E7215479584C25"/>
            </w:placeholder>
            <w:dataBinding w:prefixMappings="xmlns:ns0='urn:microsoft-dynamics-nav/reports/ANT Standard Sales - Invoice/50000/'" w:xpath="/ns0:NavWordReportXmlPart[1]/ns0:Header[1]/ns0:CompanyAddress7[1]" w:storeItemID="{51D21390-3CA7-4AAD-BBD9-26401CE3639F}"/>
            <w:text/>
          </w:sdtPr>
          <w:sdtEndPr/>
          <w:sdtContent>
            <w:tc>
              <w:tcPr>
                <w:tcW w:w="4535" w:type="dxa"/>
                <w:gridSpan w:val="2"/>
                <w:vAlign w:val="center"/>
              </w:tcPr>
              <w:p w:rsidR="007208E5" w:rsidP="0023400D" w:rsidRDefault="00425AFA" w14:paraId="26C7FE93" w14:textId="309A505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5208B4">
                  <w:rPr>
                    <w:sz w:val="20"/>
                    <w:szCs w:val="20"/>
                  </w:rPr>
                  <w:t>CompanyAddress7</w:t>
                </w:r>
              </w:p>
            </w:tc>
          </w:sdtContent>
        </w:sdt>
      </w:tr>
      <w:tr w:rsidR="00425AFA" w:rsidTr="005B41A2" w14:paraId="45047EED" w14:textId="77777777">
        <w:trPr>
          <w:cantSplit/>
          <w:trHeight w:val="290"/>
        </w:trPr>
        <w:tc>
          <w:tcPr>
            <w:tcW w:w="5103" w:type="dxa"/>
          </w:tcPr>
          <w:p w:rsidR="00425AFA" w:rsidP="0023400D" w:rsidRDefault="00425AFA" w14:paraId="3539EB40" w14:textId="7777777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Pr="00537DB7" w:rsidR="00425AFA" w:rsidP="002A37A1" w:rsidRDefault="00425AFA" w14:paraId="0A02C1B5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Address8"/>
            <w:tag w:val="#Nav: ANT Standard Sales - Invoice/50000"/>
            <w:id w:val="-1159066435"/>
            <w:placeholder>
              <w:docPart w:val="EEF20C996617468EBEC280DD457BCC31"/>
            </w:placeholder>
            <w:dataBinding w:prefixMappings="xmlns:ns0='urn:microsoft-dynamics-nav/reports/ANT Standard Sales - Invoice/50000/'" w:xpath="/ns0:NavWordReportXmlPart[1]/ns0:Header[1]/ns0:CompanyAddress8[1]" w:storeItemID="{51D21390-3CA7-4AAD-BBD9-26401CE3639F}"/>
            <w:text/>
          </w:sdtPr>
          <w:sdtEndPr/>
          <w:sdtContent>
            <w:tc>
              <w:tcPr>
                <w:tcW w:w="4535" w:type="dxa"/>
                <w:gridSpan w:val="2"/>
                <w:vAlign w:val="center"/>
              </w:tcPr>
              <w:p w:rsidR="00425AFA" w:rsidP="0023400D" w:rsidRDefault="00425AFA" w14:paraId="26CDECDC" w14:textId="49B6CA9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CompanyAddress8</w:t>
                </w:r>
              </w:p>
            </w:tc>
          </w:sdtContent>
        </w:sdt>
      </w:tr>
    </w:tbl>
    <w:p w:rsidRPr="00581EF8" w:rsidR="00581EF8" w:rsidP="00581EF8" w:rsidRDefault="00581EF8" w14:paraId="7C53F348" w14:textId="77777777">
      <w:pPr>
        <w:pStyle w:val="SubGroupSeparation"/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  <w:gridCol w:w="2633"/>
      </w:tblGrid>
      <w:tr w:rsidR="00534913" w:rsidTr="00AD05F2" w14:paraId="1174A9A5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CustomerNoLbl"/>
            <w:tag w:val="#Nav: ANT Standard Sales - Invoice/50000"/>
            <w:id w:val="-248738972"/>
            <w:placeholder>
              <w:docPart w:val="DefaultPlaceholder_-1854013440"/>
            </w:placeholder>
            <w:dataBinding w:prefixMappings="xmlns:ns0='urn:microsoft-dynamics-nav/reports/ANT Standard Sales - Invoice/50000/'" w:xpath="/ns0:NavWordReportXmlPart[1]/ns0:Header[1]/ns0:CustomerNoLbl[1]" w:storeItemID="{51D21390-3CA7-4AAD-BBD9-26401CE3639F}"/>
            <w:text/>
          </w:sdtPr>
          <w:sdtEndPr/>
          <w:sdtContent>
            <w:tc>
              <w:tcPr>
                <w:tcW w:w="2632" w:type="dxa"/>
              </w:tcPr>
              <w:p w:rsidRPr="00E528E3" w:rsidR="00534913" w:rsidP="0033761E" w:rsidRDefault="00761F2E" w14:paraId="7B198D10" w14:textId="5CF7C06E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E528E3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CustomerNoLbl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  <w:id w:val="-1952699641"/>
            <w:placeholder>
              <w:docPart w:val="DefaultPlaceholder_-1854013440"/>
            </w:placeholder>
            <w15:dataBinding w:prefixMappings="xmlns:ns0='urn:microsoft-dynamics-nav/reports/ANT Standard Sales - Invoice/50000/' " w:xpath="/ns0:NavWordReportXmlPart[1]/ns0:Header[1]/ns0:YourReference_Lbl[1]" w:storeItemID="{51D21390-3CA7-4AAD-BBD9-26401CE3639F}"/>
          </w:sdtPr>
          <w:sdtEndPr/>
          <w:sdtContent>
            <w:tc>
              <w:tcPr>
                <w:tcW w:w="2632" w:type="dxa"/>
              </w:tcPr>
              <w:p w:rsidRPr="00E528E3" w:rsidR="00534913" w:rsidP="0033761E" w:rsidRDefault="00743551" w14:paraId="1E45A250" w14:textId="467CF521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  <w:alias w:val="#Nav: /Header/DocumentDate_Lbl"/>
            <w:tag w:val="#Nav: ANT Standard Sales - Invoice/50000"/>
            <w:id w:val="902264229"/>
            <w:placeholder>
              <w:docPart w:val="A0CC8ED271704A8EA4C8E9FC981CD214"/>
            </w:placeholder>
            <w:dataBinding w:prefixMappings="xmlns:ns0='urn:microsoft-dynamics-nav/reports/ANT Standard Sales - Invoice/50000/'" w:xpath="/ns0:NavWordReportXmlPart[1]/ns0:Header[1]/ns0:DocumentDate_Lbl[1]" w:storeItemID="{51D21390-3CA7-4AAD-BBD9-26401CE3639F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E528E3" w:rsidR="00534913" w:rsidP="0033761E" w:rsidRDefault="00534913" w14:paraId="7070A882" w14:textId="4A8128B2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 w:rsidRPr="00E528E3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ANT Standard Sales - Invoice/50000"/>
            <w:id w:val="-1251649982"/>
            <w:placeholder>
              <w:docPart w:val="C48DA9F22D724E639C11F21DB620EB1B"/>
            </w:placeholder>
            <w:dataBinding w:prefixMappings="xmlns:ns0='urn:microsoft-dynamics-nav/reports/ANT Standard Sales - Invoice/50000/'" w:xpath="/ns0:NavWordReportXmlPart[1]/ns0:Header[1]/ns0:DueDate_Lbl[1]" w:storeItemID="{51D21390-3CA7-4AAD-BBD9-26401CE3639F}"/>
            <w:text/>
          </w:sdtPr>
          <w:sdtEndPr/>
          <w:sdtContent>
            <w:tc>
              <w:tcPr>
                <w:tcW w:w="2633" w:type="dxa"/>
              </w:tcPr>
              <w:p w:rsidRPr="00E528E3" w:rsidR="00534913" w:rsidP="0033761E" w:rsidRDefault="00534913" w14:paraId="2CFD6E13" w14:textId="756FAF9D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 w:rsidRPr="00E528E3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</w:tr>
      <w:tr w:rsidR="00534913" w:rsidTr="00AD05F2" w14:paraId="0EFE9858" w14:textId="77777777">
        <w:trPr>
          <w:trHeight w:val="294"/>
        </w:trPr>
        <w:sdt>
          <w:sdtPr>
            <w:rPr>
              <w:rFonts w:asciiTheme="minorHAnsi" w:hAnsiTheme="minorHAnsi" w:eastAsiaTheme="minorEastAsia" w:cstheme="minorHAnsi"/>
              <w:caps w:val="0"/>
              <w:sz w:val="20"/>
              <w:szCs w:val="20"/>
              <w:lang w:val="da-DK"/>
            </w:rPr>
            <w:alias w:val="#Nav: /Header/SelltoCustomerNo"/>
            <w:tag w:val="#Nav: ANT Standard Sales - Invoice/50000"/>
            <w:id w:val="1496537429"/>
            <w:placeholder>
              <w:docPart w:val="DefaultPlaceholder_-1854013440"/>
            </w:placeholder>
            <w:dataBinding w:prefixMappings="xmlns:ns0='urn:microsoft-dynamics-nav/reports/ANT Standard Sales - Invoice/50000/'" w:xpath="/ns0:NavWordReportXmlPart[1]/ns0:Header[1]/ns0:SelltoCustomerNo[1]" w:storeItemID="{51D21390-3CA7-4AAD-BBD9-26401CE3639F}"/>
            <w:text/>
          </w:sdtPr>
          <w:sdtEndPr/>
          <w:sdtContent>
            <w:tc>
              <w:tcPr>
                <w:tcW w:w="2632" w:type="dxa"/>
              </w:tcPr>
              <w:p w:rsidRPr="00761F2E" w:rsidR="00534913" w:rsidP="00761F2E" w:rsidRDefault="00BD7BE6" w14:paraId="0FB4C322" w14:textId="67714102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</w:pPr>
                <w:r w:rsidRPr="00761F2E"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  <w:t>SelltoCustomerNo</w:t>
                </w:r>
              </w:p>
            </w:tc>
          </w:sdtContent>
        </w:sdt>
        <w:sdt>
          <w:sdtPr>
            <w:rPr>
              <w:rFonts w:asciiTheme="minorHAnsi" w:hAnsiTheme="minorHAnsi" w:eastAsiaTheme="minorEastAsia" w:cstheme="minorHAnsi"/>
              <w:caps w:val="0"/>
              <w:sz w:val="20"/>
              <w:szCs w:val="20"/>
              <w:lang w:val="da-DK"/>
            </w:rPr>
            <w:alias w:val="#Nav: /Header/YourReference"/>
            <w:tag w:val="#Nav: ANT Standard Sales - Invoice/50000"/>
            <w:id w:val="221804389"/>
            <w:placeholder>
              <w:docPart w:val="DefaultPlaceholder_-1854013440"/>
            </w:placeholder>
            <w:dataBinding w:prefixMappings="xmlns:ns0='urn:microsoft-dynamics-nav/reports/ANT Standard Sales - Invoice/50000/'" w:xpath="/ns0:NavWordReportXmlPart[1]/ns0:Header[1]/ns0:YourReference[1]" w:storeItemID="{51D21390-3CA7-4AAD-BBD9-26401CE3639F}"/>
            <w:text/>
          </w:sdtPr>
          <w:sdtEndPr/>
          <w:sdtContent>
            <w:tc>
              <w:tcPr>
                <w:tcW w:w="2632" w:type="dxa"/>
              </w:tcPr>
              <w:p w:rsidRPr="00761F2E" w:rsidR="00534913" w:rsidP="00761F2E" w:rsidRDefault="00BD7BE6" w14:paraId="24AEA839" w14:textId="137E9266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</w:pPr>
                <w:r w:rsidRPr="00761F2E"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rFonts w:asciiTheme="minorHAnsi" w:hAnsiTheme="minorHAnsi" w:eastAsiaTheme="minorEastAsia" w:cstheme="minorHAnsi"/>
              <w:caps w:val="0"/>
              <w:sz w:val="20"/>
              <w:szCs w:val="20"/>
              <w:lang w:val="da-DK"/>
            </w:rPr>
            <w:alias w:val="#Nav: /Header/DocumentDate"/>
            <w:tag w:val="#Nav: ANT Standard Sales - Invoice/50000"/>
            <w:id w:val="-370452850"/>
            <w:placeholder>
              <w:docPart w:val="9386DA966E674DEFB78835A078012B42"/>
            </w:placeholder>
            <w:dataBinding w:prefixMappings="xmlns:ns0='urn:microsoft-dynamics-nav/reports/ANT Standard Sales - Invoice/50000/'" w:xpath="/ns0:NavWordReportXmlPart[1]/ns0:Header[1]/ns0:DocumentDate[1]" w:storeItemID="{51D21390-3CA7-4AAD-BBD9-26401CE3639F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761F2E" w:rsidR="00534913" w:rsidP="00761F2E" w:rsidRDefault="00534913" w14:paraId="5B786760" w14:textId="306A3036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</w:pPr>
                <w:r w:rsidRPr="00761F2E"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rFonts w:asciiTheme="minorHAnsi" w:hAnsiTheme="minorHAnsi" w:eastAsiaTheme="minorEastAsia" w:cstheme="minorHAnsi"/>
              <w:caps w:val="0"/>
              <w:sz w:val="20"/>
              <w:szCs w:val="20"/>
              <w:lang w:val="da-DK"/>
            </w:rPr>
            <w:alias w:val="#Nav: /Header/DueDate"/>
            <w:tag w:val="#Nav: ANT Standard Sales - Invoice/50000"/>
            <w:id w:val="1703123343"/>
            <w:placeholder>
              <w:docPart w:val="4DC0DA619F0A46FCB3F8075ECDF9444F"/>
            </w:placeholder>
            <w:dataBinding w:prefixMappings="xmlns:ns0='urn:microsoft-dynamics-nav/reports/ANT Standard Sales - Invoice/50000/'" w:xpath="/ns0:NavWordReportXmlPart[1]/ns0:Header[1]/ns0:DueDate[1]" w:storeItemID="{51D21390-3CA7-4AAD-BBD9-26401CE3639F}"/>
            <w:text/>
          </w:sdtPr>
          <w:sdtEndPr/>
          <w:sdtContent>
            <w:tc>
              <w:tcPr>
                <w:tcW w:w="2633" w:type="dxa"/>
              </w:tcPr>
              <w:p w:rsidRPr="00761F2E" w:rsidR="00534913" w:rsidP="00761F2E" w:rsidRDefault="00534913" w14:paraId="3522B175" w14:textId="038D10BF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</w:pPr>
                <w:r w:rsidRPr="00761F2E">
                  <w:rPr>
                    <w:rFonts w:asciiTheme="minorHAnsi" w:hAnsiTheme="minorHAnsi" w:eastAsiaTheme="minorEastAsia" w:cstheme="minorHAnsi"/>
                    <w:caps w:val="0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</w:tr>
      <w:tr w:rsidR="00AD05F2" w:rsidTr="00AD05F2" w14:paraId="4564D8DA" w14:textId="20130A53">
        <w:trPr>
          <w:trHeight w:val="294"/>
        </w:trPr>
        <w:sdt>
          <w:sdtPr>
            <w:rPr>
              <w:rFonts w:cstheme="minorHAnsi"/>
              <w:b/>
              <w:caps/>
              <w:color w:val="0070C0"/>
              <w:sz w:val="20"/>
              <w:szCs w:val="20"/>
              <w:lang w:val="da-DK"/>
            </w:rPr>
            <w:alias w:val="#Nav: /Header/PaymentTermsDescription_Lbl"/>
            <w:tag w:val="#Nav: ANT Standard Sales - Invoice/50000"/>
            <w:id w:val="1934628656"/>
            <w:placeholder>
              <w:docPart w:val="C071B10180A94DF7860D53627759939A"/>
            </w:placeholder>
            <w:dataBinding w:prefixMappings="xmlns:ns0='urn:microsoft-dynamics-nav/reports/ANT Standard Sales - Invoice/50000/'" w:xpath="/ns0:NavWordReportXmlPart[1]/ns0:Header[1]/ns0:PaymentTermsDescription_Lbl[1]" w:storeItemID="{51D21390-3CA7-4AAD-BBD9-26401CE3639F}"/>
            <w:text/>
          </w:sdtPr>
          <w:sdtEndPr/>
          <w:sdtContent>
            <w:tc>
              <w:tcPr>
                <w:tcW w:w="2632" w:type="dxa"/>
              </w:tcPr>
              <w:p w:rsidRPr="00E528E3" w:rsidR="00AD05F2" w:rsidP="0033761E" w:rsidRDefault="00AD05F2" w14:paraId="3BA91E2C" w14:textId="58C576F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color w:val="0070C0"/>
                    <w:sz w:val="20"/>
                    <w:szCs w:val="20"/>
                  </w:rPr>
                </w:pPr>
                <w:r w:rsidRPr="00E528E3">
                  <w:rPr>
                    <w:rFonts w:cstheme="minorHAnsi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  <w:alias w:val="#Nav: /Header/ExternalDocumentNo_Lbl"/>
            <w:tag w:val="#Nav: ANT Standard Sales - Invoice/50000"/>
            <w:id w:val="-2001035025"/>
            <w:placeholder>
              <w:docPart w:val="8F2820519FEC4EBB8540F6AFA2FA2359"/>
            </w:placeholder>
            <w:dataBinding w:prefixMappings="xmlns:ns0='urn:microsoft-dynamics-nav/reports/ANT Standard Sales - Invoice/50000/'" w:xpath="/ns0:NavWordReportXmlPart[1]/ns0:Header[1]/ns0:ExternalDocumentNo_Lbl[1]" w:storeItemID="{51D21390-3CA7-4AAD-BBD9-26401CE3639F}"/>
            <w:text/>
          </w:sdtPr>
          <w:sdtEndPr/>
          <w:sdtContent>
            <w:tc>
              <w:tcPr>
                <w:tcW w:w="7898" w:type="dxa"/>
                <w:gridSpan w:val="3"/>
              </w:tcPr>
              <w:p w:rsidRPr="00E528E3" w:rsidR="00AD05F2" w:rsidP="0033761E" w:rsidRDefault="00AD05F2" w14:paraId="157FE181" w14:textId="69C6E40D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 w:rsidRPr="00E528E3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ExternalDocumentNo_Lbl</w:t>
                </w:r>
              </w:p>
            </w:tc>
          </w:sdtContent>
        </w:sdt>
      </w:tr>
      <w:tr w:rsidRPr="00FD3C3E" w:rsidR="00AD05F2" w:rsidTr="001A2AFD" w14:paraId="6ECC001C" w14:textId="65FAD30D">
        <w:sdt>
          <w:sdtPr>
            <w:rPr>
              <w:rFonts w:cstheme="minorHAnsi"/>
              <w:sz w:val="20"/>
              <w:szCs w:val="20"/>
              <w:lang w:val="da-DK"/>
            </w:rPr>
            <w:alias w:val="#Nav: /Header/PaymentTermsDescription"/>
            <w:tag w:val="#Nav: ANT Standard Sales - Invoice/50000"/>
            <w:id w:val="-419950001"/>
            <w:placeholder>
              <w:docPart w:val="BBE63D3BB18546C69CB80527AD3AD839"/>
            </w:placeholder>
            <w:dataBinding w:prefixMappings="xmlns:ns0='urn:microsoft-dynamics-nav/reports/ANT Standard Sales - Invoice/50000/'" w:xpath="/ns0:NavWordReportXmlPart[1]/ns0:Header[1]/ns0:PaymentTermsDescription[1]" w:storeItemID="{51D21390-3CA7-4AAD-BBD9-26401CE3639F}"/>
            <w:text/>
          </w:sdtPr>
          <w:sdtEndPr/>
          <w:sdtContent>
            <w:tc>
              <w:tcPr>
                <w:tcW w:w="2632" w:type="dxa"/>
              </w:tcPr>
              <w:p w:rsidRPr="00BD7BE6" w:rsidR="00AD05F2" w:rsidP="00C35AB3" w:rsidRDefault="00AD05F2" w14:paraId="48DFFB50" w14:textId="5F1796B8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  <w:lang w:val="da-DK"/>
                  </w:rPr>
                </w:pPr>
                <w:r w:rsidRPr="00BD7BE6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cstheme="minorHAnsi"/>
              <w:caps/>
              <w:sz w:val="20"/>
              <w:szCs w:val="20"/>
              <w:lang w:val="da-DK"/>
            </w:rPr>
            <w:alias w:val="#Nav: /Header/ExternalDocumentNo"/>
            <w:tag w:val="#Nav: ANT Standard Sales - Invoice/50000"/>
            <w:id w:val="-309947894"/>
            <w:placeholder>
              <w:docPart w:val="51C2E310E4B74841B527CB40D7C4379D"/>
            </w:placeholder>
            <w:dataBinding w:prefixMappings="xmlns:ns0='urn:microsoft-dynamics-nav/reports/ANT Standard Sales - Invoice/50000/'" w:xpath="/ns0:NavWordReportXmlPart[1]/ns0:Header[1]/ns0:ExternalDocumentNo[1]" w:storeItemID="{51D21390-3CA7-4AAD-BBD9-26401CE3639F}"/>
            <w:text/>
          </w:sdtPr>
          <w:sdtEndPr/>
          <w:sdtContent>
            <w:tc>
              <w:tcPr>
                <w:tcW w:w="7898" w:type="dxa"/>
                <w:gridSpan w:val="3"/>
              </w:tcPr>
              <w:p w:rsidR="00AD05F2" w:rsidP="00C35AB3" w:rsidRDefault="00AD05F2" w14:paraId="627F749C" w14:textId="78823B32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BD7BE6">
                  <w:rPr>
                    <w:rFonts w:cstheme="minorHAnsi"/>
                    <w:sz w:val="20"/>
                    <w:szCs w:val="20"/>
                    <w:lang w:val="da-DK"/>
                  </w:rPr>
                  <w:t>ExternalDocumentNo</w:t>
                </w:r>
              </w:p>
            </w:tc>
          </w:sdtContent>
        </w:sdt>
      </w:tr>
    </w:tbl>
    <w:tbl>
      <w:tblPr>
        <w:tblW w:w="11808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427"/>
        <w:gridCol w:w="3604"/>
        <w:gridCol w:w="1196"/>
        <w:gridCol w:w="1341"/>
        <w:gridCol w:w="29"/>
        <w:gridCol w:w="153"/>
        <w:gridCol w:w="650"/>
        <w:gridCol w:w="2045"/>
        <w:gridCol w:w="438"/>
        <w:gridCol w:w="438"/>
        <w:gridCol w:w="438"/>
        <w:gridCol w:w="49"/>
      </w:tblGrid>
      <w:tr w:rsidRPr="0046083A" w:rsidR="003B65EB" w:rsidTr="00271EEA" w14:paraId="3F3B6E01" w14:textId="2FDD89E2">
        <w:trPr>
          <w:trHeight w:val="360" w:hRule="exact"/>
          <w:tblHeader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ANT Standard Sales - Invoice/50000"/>
            <w:id w:val="771446451"/>
            <w:placeholder>
              <w:docPart w:val="173600BC097C40D09B8E18F2B1C74BB7"/>
            </w:placeholder>
            <w:dataBinding w:prefixMappings="xmlns:ns0='urn:microsoft-dynamics-nav/reports/ANT Standard Sales - Invoice/50000/'" w:xpath="/ns0:NavWordReportXmlPart[1]/ns0:Header[1]/ns0:Line[1]/ns0:ItemNo_Line_Lbl[1]" w:storeItemID="{51D21390-3CA7-4AAD-BBD9-26401CE3639F}"/>
            <w:text/>
          </w:sdtPr>
          <w:sdtEndPr/>
          <w:sdtContent>
            <w:tc>
              <w:tcPr>
                <w:tcW w:w="1427" w:type="dxa"/>
                <w:shd w:val="clear" w:color="auto" w:fill="0070C0"/>
                <w:vAlign w:val="bottom"/>
              </w:tcPr>
              <w:p w:rsidRPr="00871B1C" w:rsidR="003B65EB" w:rsidP="00346B21" w:rsidRDefault="003B65EB" w14:paraId="232D28A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ANT Standard Sales - Invoice/50000"/>
            <w:id w:val="1545399846"/>
            <w:placeholder>
              <w:docPart w:val="173600BC097C40D09B8E18F2B1C74BB7"/>
            </w:placeholder>
            <w:dataBinding w:prefixMappings="xmlns:ns0='urn:microsoft-dynamics-nav/reports/ANT Standard Sales - Invoice/50000/'" w:xpath="/ns0:NavWordReportXmlPart[1]/ns0:Header[1]/ns0:Line[1]/ns0:Description_Line_Lbl[1]" w:storeItemID="{51D21390-3CA7-4AAD-BBD9-26401CE3639F}"/>
            <w:text/>
          </w:sdtPr>
          <w:sdtEndPr/>
          <w:sdtContent>
            <w:tc>
              <w:tcPr>
                <w:tcW w:w="3604" w:type="dxa"/>
                <w:shd w:val="clear" w:color="auto" w:fill="0070C0"/>
                <w:vAlign w:val="bottom"/>
              </w:tcPr>
              <w:p w:rsidRPr="00871B1C" w:rsidR="003B65EB" w:rsidP="00346B21" w:rsidRDefault="003B65EB" w14:paraId="167CAF7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ANT Standard Sales - Invoice/50000"/>
            <w:id w:val="1182479650"/>
            <w:placeholder>
              <w:docPart w:val="63D32B8B09DC4B818BBEE2AAF8EFD778"/>
            </w:placeholder>
            <w:dataBinding w:prefixMappings="xmlns:ns0='urn:microsoft-dynamics-nav/reports/ANT Standard Sales - Invoice/50000/'" w:xpath="/ns0:NavWordReportXmlPart[1]/ns0:Header[1]/ns0:Line[1]/ns0:Quantity_Line_Lbl[1]" w:storeItemID="{51D21390-3CA7-4AAD-BBD9-26401CE3639F}"/>
            <w:text/>
          </w:sdtPr>
          <w:sdtEndPr/>
          <w:sdtContent>
            <w:tc>
              <w:tcPr>
                <w:tcW w:w="1196" w:type="dxa"/>
                <w:shd w:val="clear" w:color="auto" w:fill="0070C0"/>
                <w:vAlign w:val="bottom"/>
              </w:tcPr>
              <w:p w:rsidRPr="00871B1C" w:rsidR="003B65EB" w:rsidP="00346B21" w:rsidRDefault="003B65EB" w14:paraId="48631455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Price_Lbl"/>
            <w:tag w:val="#Nav: ANT Standard Sales - Invoice/50000"/>
            <w:id w:val="1175923468"/>
            <w:placeholder>
              <w:docPart w:val="DefaultPlaceholder_-1854013440"/>
            </w:placeholder>
            <w:dataBinding w:prefixMappings="xmlns:ns0='urn:microsoft-dynamics-nav/reports/ANT Standard Sales - Invoice/50000/'" w:xpath="/ns0:NavWordReportXmlPart[1]/ns0:Header[1]/ns0:Line[1]/ns0:Price_Lbl[1]" w:storeItemID="{51D21390-3CA7-4AAD-BBD9-26401CE3639F}"/>
            <w:text/>
          </w:sdtPr>
          <w:sdtEndPr/>
          <w:sdtContent>
            <w:tc>
              <w:tcPr>
                <w:tcW w:w="1341" w:type="dxa"/>
                <w:shd w:val="clear" w:color="auto" w:fill="0070C0"/>
                <w:vAlign w:val="bottom"/>
              </w:tcPr>
              <w:p w:rsidRPr="00871B1C" w:rsidR="003B65EB" w:rsidP="007F11AC" w:rsidRDefault="007F11AC" w14:paraId="291E014F" w14:textId="6C9D2DEB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Price_Lbl</w:t>
                </w:r>
              </w:p>
            </w:tc>
          </w:sdtContent>
        </w:sdt>
        <w:tc>
          <w:tcPr>
            <w:tcW w:w="182" w:type="dxa"/>
            <w:gridSpan w:val="2"/>
            <w:shd w:val="clear" w:color="auto" w:fill="0070C0"/>
            <w:vAlign w:val="bottom"/>
          </w:tcPr>
          <w:p w:rsidR="003B65EB" w:rsidP="00346B21" w:rsidRDefault="003B65EB" w14:paraId="7F24F568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ANT Standard Sales - Invoice/50000"/>
            <w:id w:val="1017885413"/>
            <w:placeholder>
              <w:docPart w:val="328E957B2DF74FDEB285E508F16619E0"/>
            </w:placeholder>
            <w:dataBinding w:prefixMappings="xmlns:ns0='urn:microsoft-dynamics-nav/reports/ANT Standard Sales - Invoice/50000/'" w:xpath="/ns0:NavWordReportXmlPart[1]/ns0:Header[1]/ns0:Line[1]/ns0:LineAmount_Line_Lbl[1]" w:storeItemID="{51D21390-3CA7-4AAD-BBD9-26401CE3639F}"/>
            <w:text/>
          </w:sdtPr>
          <w:sdtEndPr/>
          <w:sdtContent>
            <w:tc>
              <w:tcPr>
                <w:tcW w:w="2695" w:type="dxa"/>
                <w:gridSpan w:val="2"/>
                <w:shd w:val="clear" w:color="auto" w:fill="0070C0"/>
                <w:vAlign w:val="bottom"/>
              </w:tcPr>
              <w:p w:rsidRPr="00871B1C" w:rsidR="003B65EB" w:rsidP="00346B21" w:rsidRDefault="003B65EB" w14:paraId="1C4FDF6F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  <w:tc>
          <w:tcPr>
            <w:tcW w:w="438" w:type="dxa"/>
            <w:shd w:val="clear" w:color="auto" w:fill="auto"/>
          </w:tcPr>
          <w:p w:rsidR="003B65EB" w:rsidP="00346B21" w:rsidRDefault="003B65EB" w14:paraId="7959B6AA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tc>
          <w:tcPr>
            <w:tcW w:w="438" w:type="dxa"/>
            <w:shd w:val="clear" w:color="auto" w:fill="auto"/>
          </w:tcPr>
          <w:p w:rsidRPr="003B65EB" w:rsidR="003B65EB" w:rsidP="00346B21" w:rsidRDefault="003B65EB" w14:paraId="30028122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:rsidRPr="003B65EB" w:rsidR="003B65EB" w:rsidP="00346B21" w:rsidRDefault="003B65EB" w14:paraId="60FF7599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</w:tr>
      <w:sdt>
        <w:sdtPr>
          <w:rPr>
            <w:rFonts w:ascii="Segoe UI" w:hAnsi="Segoe UI" w:cstheme="minorHAnsi"/>
            <w:color w:val="FFFFFF" w:themeColor="background1"/>
          </w:rPr>
          <w:alias w:val="#Nav: /Header/Line"/>
          <w:tag w:val="#Nav: ANT Standard Sales - Invoice/50000"/>
          <w:id w:val="1327254768"/>
          <w15:dataBinding w:prefixMappings="xmlns:ns0='urn:microsoft-dynamics-nav/reports/ANT Standard Sales - Invoice/50000/'" w:xpath="/ns0:NavWordReportXmlPart[1]/ns0:Header[1]/ns0:Line" w:storeItemID="{51D21390-3CA7-4AAD-BBD9-26401CE3639F}"/>
          <w15:repeatingSection/>
        </w:sdtPr>
        <w:sdtEndPr>
          <w:rPr>
            <w:rFonts w:asciiTheme="minorHAnsi" w:hAnsiTheme="minorHAnsi" w:cstheme="minorBidi"/>
          </w:rPr>
        </w:sdtEndPr>
        <w:sdtContent>
          <w:sdt>
            <w:sdtPr>
              <w:rPr>
                <w:rFonts w:ascii="Segoe UI" w:hAnsi="Segoe UI" w:cstheme="minorHAnsi"/>
                <w:color w:val="FFFFFF" w:themeColor="background1"/>
              </w:rPr>
              <w:id w:val="872800820"/>
              <w:placeholder>
                <w:docPart w:val="F7FE6B4490424BBB94E205E42171E40B"/>
              </w:placeholder>
              <w15:repeatingSectionItem/>
            </w:sdtPr>
            <w:sdtEndPr>
              <w:rPr>
                <w:rFonts w:asciiTheme="minorHAnsi" w:hAnsiTheme="minorHAnsi" w:cstheme="minorBidi"/>
              </w:rPr>
            </w:sdtEndPr>
            <w:sdtContent>
              <w:tr w:rsidRPr="00FD3C3E" w:rsidR="00890541" w:rsidTr="00271EEA" w14:paraId="3509201D" w14:textId="434F47E6">
                <w:trPr>
                  <w:trHeight w:val="504" w:hRule="exact"/>
                </w:trPr>
                <w:sdt>
                  <w:sdtPr>
                    <w:rPr>
                      <w:rFonts w:ascii="Segoe UI" w:hAnsi="Segoe UI" w:cstheme="minorHAnsi"/>
                      <w:color w:val="FFFFFF" w:themeColor="background1"/>
                    </w:rPr>
                    <w:alias w:val="#Nav: /Header/Line/ItemNo_Line"/>
                    <w:tag w:val="#Nav: ANT Standard Sales - Invoice/50000"/>
                    <w:id w:val="-1032108260"/>
                    <w:placeholder>
                      <w:docPart w:val="8C1EC30461704BFA9A04060115F10582"/>
                    </w:placeholder>
                    <w:dataBinding w:prefixMappings="xmlns:ns0='urn:microsoft-dynamics-nav/reports/ANT Standard Sales - Invoice/50000/'" w:xpath="/ns0:NavWordReportXmlPart[1]/ns0:Header[1]/ns0:Line[1]/ns0:ItemNo_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1427" w:type="dxa"/>
                        <w:vAlign w:val="center"/>
                      </w:tcPr>
                      <w:p w:rsidRPr="00F968B0" w:rsidR="00890541" w:rsidP="00743551" w:rsidRDefault="00890541" w14:paraId="65F7FD8B" w14:textId="2C3B27FA">
                        <w:pPr>
                          <w:pStyle w:val="LeftAlign"/>
                          <w:rPr>
                            <w:rFonts w:ascii="Segoe UI" w:hAnsi="Segoe UI" w:cstheme="minorHAnsi"/>
                            <w:color w:val="FFFFFF" w:themeColor="background1"/>
                          </w:rPr>
                        </w:pPr>
                        <w:r w:rsidRPr="00F968B0">
                          <w:rPr>
                            <w:rFonts w:ascii="Segoe UI" w:hAnsi="Segoe UI" w:cstheme="minorHAnsi"/>
                            <w:color w:val="FFFFFF" w:themeColor="background1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ANT Standard Sales - Invoice/50000"/>
                    <w:id w:val="-1420935410"/>
                    <w:placeholder>
                      <w:docPart w:val="475DC5A0DCBA4B70AC0DE08F65EC2068"/>
                    </w:placeholder>
                    <w:dataBinding w:prefixMappings="xmlns:ns0='urn:microsoft-dynamics-nav/reports/ANT Standard Sales - Invoice/50000/'" w:xpath="/ns0:NavWordReportXmlPart[1]/ns0:Header[1]/ns0:Line[1]/ns0:Description_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3604" w:type="dxa"/>
                        <w:vAlign w:val="center"/>
                      </w:tcPr>
                      <w:p w:rsidRPr="00947B95" w:rsidR="00890541" w:rsidP="00743551" w:rsidRDefault="00074EB8" w14:paraId="0C42150E" w14:textId="79AD56CA">
                        <w:pPr>
                          <w:pStyle w:val="LeftAlign"/>
                        </w:pPr>
                        <w: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ANT Standard Sales - Invoice/50000"/>
                    <w:id w:val="382909601"/>
                    <w:placeholder>
                      <w:docPart w:val="0C2C68C426094FE78F8F212BEAB99B64"/>
                    </w:placeholder>
                    <w:dataBinding w:prefixMappings="xmlns:ns0='urn:microsoft-dynamics-nav/reports/ANT Standard Sales - Invoice/50000/'" w:xpath="/ns0:NavWordReportXmlPart[1]/ns0:Header[1]/ns0:Line[1]/ns0:Quantity_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1196" w:type="dxa"/>
                        <w:vAlign w:val="center"/>
                      </w:tcPr>
                      <w:p w:rsidRPr="00947B95" w:rsidR="00890541" w:rsidP="00743551" w:rsidRDefault="00890541" w14:paraId="6209C8FC" w14:textId="0B24579F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ANT Standard Sales - Invoice/50000"/>
                    <w:id w:val="773364929"/>
                    <w:placeholder>
                      <w:docPart w:val="057C2E60C7CB4958A7F648E11648F2D0"/>
                    </w:placeholder>
                    <w:dataBinding w:prefixMappings="xmlns:ns0='urn:microsoft-dynamics-nav/reports/ANT Standard Sales - Invoice/50000/'" w:xpath="/ns0:NavWordReportXmlPart[1]/ns0:Header[1]/ns0:Line[1]/ns0:UnitPric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1370" w:type="dxa"/>
                        <w:gridSpan w:val="2"/>
                        <w:vAlign w:val="center"/>
                      </w:tcPr>
                      <w:p w:rsidRPr="00947B95" w:rsidR="00890541" w:rsidP="00743551" w:rsidRDefault="00890541" w14:paraId="6DE88D2E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ANT Standard Sales - Invoice/50000"/>
                    <w:id w:val="1153113100"/>
                    <w:placeholder>
                      <w:docPart w:val="A240BD5AFC0F4C19A5BB3B050C9D4C03"/>
                    </w:placeholder>
                    <w:dataBinding w:prefixMappings="xmlns:ns0='urn:microsoft-dynamics-nav/reports/ANT Standard Sales - Invoice/50000/'" w:xpath="/ns0:NavWordReportXmlPart[1]/ns0:Header[1]/ns0:Line[1]/ns0:LineDiscountPercentText_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803" w:type="dxa"/>
                        <w:gridSpan w:val="2"/>
                        <w:vAlign w:val="center"/>
                      </w:tcPr>
                      <w:p w:rsidR="00890541" w:rsidP="00743551" w:rsidRDefault="00890541" w14:paraId="0D7D19DF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ANT Standard Sales - Invoice/50000"/>
                    <w:id w:val="-1829895906"/>
                    <w:placeholder>
                      <w:docPart w:val="BCF6916D740A4C72AA20ABF87B7D9A55"/>
                    </w:placeholder>
                    <w:dataBinding w:prefixMappings="xmlns:ns0='urn:microsoft-dynamics-nav/reports/ANT Standard Sales - Invoice/50000/'" w:xpath="/ns0:NavWordReportXmlPart[1]/ns0:Header[1]/ns0:Line[1]/ns0:LineAmount_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2045" w:type="dxa"/>
                        <w:vAlign w:val="center"/>
                      </w:tcPr>
                      <w:p w:rsidRPr="00947B95" w:rsidR="00890541" w:rsidP="00743551" w:rsidRDefault="00890541" w14:paraId="6CE5555F" w14:textId="5893F7D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  <w:sdt>
                  <w:sdtPr>
                    <w:rPr>
                      <w:rStyle w:val="TransFooter"/>
                      <w:color w:val="FFFFFF" w:themeColor="background1"/>
                    </w:rPr>
                    <w:alias w:val="#Nav: /Header/Line/SubTotalAmount"/>
                    <w:tag w:val="#Nav: ANT Standard Sales - Invoice/50000"/>
                    <w:id w:val="813836785"/>
                    <w:placeholder>
                      <w:docPart w:val="360E0D4381014257B63788A3010F214E"/>
                    </w:placeholder>
                    <w:dataBinding w:prefixMappings="xmlns:ns0='urn:microsoft-dynamics-nav/reports/ANT Standard Sales - Invoice/50000/'" w:xpath="/ns0:NavWordReportXmlPart[1]/ns0:Header[1]/ns0:Line[1]/ns0:SubTotalAmount[1]" w:storeItemID="{51D21390-3CA7-4AAD-BBD9-26401CE3639F}"/>
                    <w:text/>
                  </w:sdtPr>
                  <w:sdtEndPr>
                    <w:rPr>
                      <w:rStyle w:val="TransFooter"/>
                    </w:rPr>
                  </w:sdtEndPr>
                  <w:sdtContent>
                    <w:tc>
                      <w:tcPr>
                        <w:tcW w:w="438" w:type="dxa"/>
                      </w:tcPr>
                      <w:p w:rsidRPr="00292924" w:rsidR="00890541" w:rsidP="00743551" w:rsidRDefault="00890541" w14:paraId="7C98F6F8" w14:textId="5C71908D">
                        <w:pPr>
                          <w:pStyle w:val="RightAlign"/>
                          <w:rPr>
                            <w:color w:val="FFFFFF" w:themeColor="background1"/>
                          </w:rPr>
                        </w:pPr>
                        <w:r w:rsidRPr="00292924">
                          <w:rPr>
                            <w:rStyle w:val="TransFooter"/>
                            <w:color w:val="FFFFFF" w:themeColor="background1"/>
                          </w:rPr>
                          <w:t>SubTotalAmount</w:t>
                        </w:r>
                      </w:p>
                    </w:tc>
                  </w:sdtContent>
                </w:sdt>
                <w:sdt>
                  <w:sdtPr>
                    <w:rPr>
                      <w:rStyle w:val="TransHdrQuantity"/>
                    </w:rPr>
                    <w:alias w:val="#Nav: /Header/Line/TransHeaderQty"/>
                    <w:tag w:val="#Nav: ANT Standard Sales - Invoice/50000"/>
                    <w:id w:val="181951936"/>
                    <w:placeholder>
                      <w:docPart w:val="B2DE289F483E44FB91B2A24EB4CE9F65"/>
                    </w:placeholder>
                    <w:dataBinding w:prefixMappings="xmlns:ns0='urn:microsoft-dynamics-nav/reports/ANT Standard Sales - Invoice/50000/'" w:xpath="/ns0:NavWordReportXmlPart[1]/ns0:Header[1]/ns0:Line[1]/ns0:TransHeaderQty[1]" w:storeItemID="{51D21390-3CA7-4AAD-BBD9-26401CE3639F}"/>
                    <w:text/>
                  </w:sdtPr>
                  <w:sdtEndPr>
                    <w:rPr>
                      <w:rStyle w:val="TransHdrQuantity"/>
                    </w:rPr>
                  </w:sdtEndPr>
                  <w:sdtContent>
                    <w:tc>
                      <w:tcPr>
                        <w:tcW w:w="438" w:type="dxa"/>
                      </w:tcPr>
                      <w:p w:rsidRPr="00292924" w:rsidR="00890541" w:rsidP="00743551" w:rsidRDefault="00890541" w14:paraId="64FB797F" w14:textId="26B8F69B">
                        <w:pPr>
                          <w:pStyle w:val="LeftAlign"/>
                          <w:rPr>
                            <w:rStyle w:val="TransHdrQuantity"/>
                          </w:rPr>
                        </w:pPr>
                        <w:r w:rsidRPr="00292924">
                          <w:rPr>
                            <w:rStyle w:val="TransHdrQuantity"/>
                          </w:rPr>
                          <w:t>TransHeaderQty</w:t>
                        </w:r>
                      </w:p>
                    </w:tc>
                  </w:sdtContent>
                </w:sdt>
                <w:sdt>
                  <w:sdtPr>
                    <w:rPr>
                      <w:rStyle w:val="TransHdrAmt"/>
                      <w:color w:val="FFFFFF" w:themeColor="background1"/>
                    </w:rPr>
                    <w:alias w:val="#Nav: /Header/Line/TransHeaderAmount"/>
                    <w:tag w:val="#Nav: ANT Standard Sales - Invoice/50000"/>
                    <w:id w:val="438106164"/>
                    <w:placeholder>
                      <w:docPart w:val="B2DE289F483E44FB91B2A24EB4CE9F65"/>
                    </w:placeholder>
                    <w:dataBinding w:prefixMappings="xmlns:ns0='urn:microsoft-dynamics-nav/reports/ANT Standard Sales - Invoice/50000/'" w:xpath="/ns0:NavWordReportXmlPart[1]/ns0:Header[1]/ns0:Line[1]/ns0:TransHeaderAmount[1]" w:storeItemID="{51D21390-3CA7-4AAD-BBD9-26401CE3639F}"/>
                    <w:text/>
                  </w:sdtPr>
                  <w:sdtEndPr>
                    <w:rPr>
                      <w:rStyle w:val="TransHdrAmt"/>
                    </w:rPr>
                  </w:sdtEndPr>
                  <w:sdtContent>
                    <w:tc>
                      <w:tcPr>
                        <w:tcW w:w="487" w:type="dxa"/>
                        <w:gridSpan w:val="2"/>
                      </w:tcPr>
                      <w:p w:rsidRPr="00292924" w:rsidR="00890541" w:rsidP="00743551" w:rsidRDefault="00890541" w14:paraId="538609D0" w14:textId="0C4420BC">
                        <w:pPr>
                          <w:pStyle w:val="RightAlign"/>
                          <w:rPr>
                            <w:color w:val="FFFFFF" w:themeColor="background1"/>
                          </w:rPr>
                        </w:pPr>
                        <w:r w:rsidRPr="00292924">
                          <w:rPr>
                            <w:rStyle w:val="TransHdrAmt"/>
                            <w:color w:val="FFFFFF" w:themeColor="background1"/>
                          </w:rPr>
                          <w:t>TransHeaderAmount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Segoe UI" w:hAnsi="Segoe UI" w:cstheme="minorHAnsi"/>
            <w:color w:val="FFFFFF" w:themeColor="background1"/>
            <w:sz w:val="20"/>
            <w:szCs w:val="20"/>
            <w:lang w:val="da-DK"/>
          </w:rPr>
          <w:alias w:val="#Nav: /Header/ReportTotalsLine"/>
          <w:tag w:val="#Nav: ANT Standard Sales - Invoice/50000"/>
          <w:id w:val="1335187062"/>
          <w15:dataBinding w:prefixMappings="xmlns:ns0='urn:microsoft-dynamics-nav/reports/ANT Standard Sales - Invoice/50000/'" w:xpath="/ns0:NavWordReportXmlPart[1]/ns0:Header[1]/ns0:ReportTotalsLine" w:storeItemID="{51D21390-3CA7-4AAD-BBD9-26401CE3639F}"/>
          <w15:repeatingSection/>
        </w:sdtPr>
        <w:sdtEndPr>
          <w:rPr>
            <w:rFonts w:asciiTheme="minorHAnsi" w:hAnsiTheme="minorHAnsi" w:cstheme="minorBidi"/>
          </w:rPr>
        </w:sdtEndPr>
        <w:sdtContent>
          <w:sdt>
            <w:sdtPr>
              <w:rPr>
                <w:rFonts w:ascii="Segoe UI" w:hAnsi="Segoe UI" w:cstheme="minorHAnsi"/>
                <w:color w:val="FFFFFF" w:themeColor="background1"/>
                <w:sz w:val="20"/>
                <w:szCs w:val="20"/>
                <w:lang w:val="da-DK"/>
              </w:rPr>
              <w:id w:val="1255472063"/>
              <w:placeholder>
                <w:docPart w:val="1A0F23A9FC4342FEBA4D3B5D1F708CB5"/>
              </w:placeholder>
              <w15:repeatingSectionItem/>
            </w:sdtPr>
            <w:sdtEndPr>
              <w:rPr>
                <w:rFonts w:asciiTheme="minorHAnsi" w:hAnsiTheme="minorHAnsi" w:cstheme="minorBidi"/>
              </w:rPr>
            </w:sdtEndPr>
            <w:sdtContent>
              <w:tr w:rsidRPr="00292924" w:rsidR="00292924" w:rsidTr="00F172F5" w14:paraId="30ECE6F8" w14:textId="5833406F">
                <w:trPr>
                  <w:gridAfter w:val="1"/>
                  <w:wAfter w:w="49" w:type="dxa"/>
                  <w:trHeight w:val="504"/>
                </w:trPr>
                <w:tc>
                  <w:tcPr>
                    <w:tcW w:w="1427" w:type="dxa"/>
                  </w:tcPr>
                  <w:p w:rsidRPr="00F968B0" w:rsidR="003B65EB" w:rsidP="00346B21" w:rsidRDefault="003B65EB" w14:paraId="3A21C317" w14:textId="737C591C">
                    <w:pPr>
                      <w:pStyle w:val="NoSpacing"/>
                      <w:rPr>
                        <w:rFonts w:ascii="Segoe UI" w:hAnsi="Segoe UI" w:cstheme="minorHAnsi"/>
                        <w:color w:val="FFFFFF" w:themeColor="background1"/>
                        <w:sz w:val="20"/>
                        <w:szCs w:val="20"/>
                        <w:lang w:val="da-DK"/>
                      </w:rPr>
                    </w:pPr>
                  </w:p>
                </w:tc>
                <w:tc>
                  <w:tcPr>
                    <w:tcW w:w="3604" w:type="dxa"/>
                  </w:tcPr>
                  <w:p w:rsidRPr="00947B95" w:rsidR="003B65EB" w:rsidP="00346B21" w:rsidRDefault="003B65EB" w14:paraId="3C4618E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96" w:type="dxa"/>
                  </w:tcPr>
                  <w:p w:rsidRPr="00947B95" w:rsidR="003B65EB" w:rsidP="00346B21" w:rsidRDefault="003B65EB" w14:paraId="6837388D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ANT Standard Sales - Invoice/50000"/>
                    <w:id w:val="1245147859"/>
                    <w:placeholder>
                      <w:docPart w:val="94C2B9007938469997275A20B77A2146"/>
                    </w:placeholder>
                    <w:dataBinding w:prefixMappings="xmlns:ns0='urn:microsoft-dynamics-nav/reports/ANT Standard Sales - Invoice/50000/'" w:xpath="/ns0:NavWordReportXmlPart[1]/ns0:Header[1]/ns0:ReportTotalsLine[1]/ns0:Description_ReportTotals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2173" w:type="dxa"/>
                        <w:gridSpan w:val="4"/>
                        <w:shd w:val="clear" w:color="auto" w:fill="auto"/>
                        <w:vAlign w:val="bottom"/>
                      </w:tcPr>
                      <w:p w:rsidRPr="00FC050C" w:rsidR="003B65EB" w:rsidP="00743551" w:rsidRDefault="003B65EB" w14:paraId="29816E1D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FC050C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ANT Standard Sales - Invoice/50000"/>
                    <w:id w:val="-197393798"/>
                    <w:placeholder>
                      <w:docPart w:val="94C2B9007938469997275A20B77A2146"/>
                    </w:placeholder>
                    <w:dataBinding w:prefixMappings="xmlns:ns0='urn:microsoft-dynamics-nav/reports/ANT Standard Sales - Invoice/50000/'" w:xpath="/ns0:NavWordReportXmlPart[1]/ns0:Header[1]/ns0:ReportTotalsLine[1]/ns0:AmountFormatted_ReportTotalsLine[1]" w:storeItemID="{51D21390-3CA7-4AAD-BBD9-26401CE3639F}"/>
                    <w:text/>
                  </w:sdtPr>
                  <w:sdtEndPr/>
                  <w:sdtContent>
                    <w:tc>
                      <w:tcPr>
                        <w:tcW w:w="2045" w:type="dxa"/>
                        <w:shd w:val="clear" w:color="auto" w:fill="auto"/>
                        <w:vAlign w:val="bottom"/>
                      </w:tcPr>
                      <w:p w:rsidRPr="00FC050C" w:rsidR="003B65EB" w:rsidP="00743551" w:rsidRDefault="003B65EB" w14:paraId="656A0FCC" w14:textId="1E4A2D95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FC050C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  <w:tc>
                  <w:tcPr>
                    <w:tcW w:w="438" w:type="dxa"/>
                  </w:tcPr>
                  <w:p w:rsidRPr="00292924" w:rsidR="003B65EB" w:rsidP="00CD1DE2" w:rsidRDefault="003B65EB" w14:paraId="3BD44262" w14:textId="198FFB81">
                    <w:pPr>
                      <w:pStyle w:val="ForceRightNoSpacing"/>
                      <w:rPr>
                        <w:color w:val="FFFFFF" w:themeColor="background1"/>
                        <w:sz w:val="20"/>
                      </w:rPr>
                    </w:pPr>
                  </w:p>
                </w:tc>
                <w:tc>
                  <w:tcPr>
                    <w:tcW w:w="438" w:type="dxa"/>
                  </w:tcPr>
                  <w:p w:rsidRPr="00292924" w:rsidR="003B65EB" w:rsidP="00CD1DE2" w:rsidRDefault="003B65EB" w14:paraId="6CF0A417" w14:textId="5FA90D9E">
                    <w:pPr>
                      <w:pStyle w:val="ForceRightNoSpacing"/>
                      <w:rPr>
                        <w:color w:val="FFFFFF" w:themeColor="background1"/>
                        <w:sz w:val="20"/>
                      </w:rPr>
                    </w:pPr>
                  </w:p>
                </w:tc>
                <w:tc>
                  <w:tcPr>
                    <w:tcW w:w="438" w:type="dxa"/>
                  </w:tcPr>
                  <w:p w:rsidRPr="00292924" w:rsidR="003B65EB" w:rsidP="00CD1DE2" w:rsidRDefault="003B65EB" w14:paraId="413BD44A" w14:textId="7B409F55">
                    <w:pPr>
                      <w:pStyle w:val="ForceRightNoSpacing"/>
                      <w:rPr>
                        <w:color w:val="FFFFFF" w:themeColor="background1"/>
                        <w:sz w:val="20"/>
                      </w:rPr>
                    </w:pPr>
                  </w:p>
                </w:tc>
              </w:tr>
            </w:sdtContent>
          </w:sdt>
        </w:sdtContent>
      </w:sdt>
      <w:tr w:rsidRPr="00FD3C3E" w:rsidR="003B65EB" w:rsidTr="00743551" w14:paraId="1B48C6F6" w14:textId="2F4BFF4A">
        <w:trPr>
          <w:trHeight w:val="504"/>
        </w:trPr>
        <w:tc>
          <w:tcPr>
            <w:tcW w:w="5031" w:type="dxa"/>
            <w:gridSpan w:val="2"/>
          </w:tcPr>
          <w:p w:rsidRPr="00F968B0" w:rsidR="003B65EB" w:rsidP="00346B21" w:rsidRDefault="003B65EB" w14:paraId="0B65741D" w14:textId="77777777">
            <w:pPr>
              <w:pStyle w:val="NoSpacing"/>
              <w:rPr>
                <w:rFonts w:ascii="Segoe UI" w:hAnsi="Segoe UI" w:cstheme="minorHAnsi"/>
                <w:color w:val="FFFFFF" w:themeColor="background1"/>
                <w:sz w:val="20"/>
                <w:szCs w:val="20"/>
                <w:lang w:val="da-DK"/>
              </w:rPr>
            </w:pPr>
          </w:p>
        </w:tc>
        <w:tc>
          <w:tcPr>
            <w:tcW w:w="1196" w:type="dxa"/>
          </w:tcPr>
          <w:p w:rsidRPr="003B65EB" w:rsidR="003B65EB" w:rsidP="00346B21" w:rsidRDefault="003B65EB" w14:paraId="4E2442F8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ANT Standard Sales - Invoice/50000"/>
            <w:id w:val="1088344960"/>
            <w:placeholder>
              <w:docPart w:val="E1F04D3EE49142D7A8290AFEEF02AFB9"/>
            </w:placeholder>
            <w:dataBinding w:prefixMappings="xmlns:ns0='urn:microsoft-dynamics-nav/reports/ANT Standard Sales - Invoice/50000/'" w:xpath="/ns0:NavWordReportXmlPart[1]/ns0:Header[1]/ns0:Totals[1]/ns0:TotalText[1]" w:storeItemID="{51D21390-3CA7-4AAD-BBD9-26401CE3639F}"/>
            <w:text/>
          </w:sdtPr>
          <w:sdtEndPr/>
          <w:sdtContent>
            <w:tc>
              <w:tcPr>
                <w:tcW w:w="2173" w:type="dxa"/>
                <w:gridSpan w:val="4"/>
                <w:shd w:val="clear" w:color="auto" w:fill="auto"/>
                <w:vAlign w:val="bottom"/>
              </w:tcPr>
              <w:p w:rsidRPr="00FC050C" w:rsidR="003B65EB" w:rsidP="00743551" w:rsidRDefault="003B65EB" w14:paraId="6029F40A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</w:rPr>
                </w:pPr>
                <w:proofErr w:type="spellStart"/>
                <w:r w:rsidRPr="00FC050C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</w:rPr>
            <w:alias w:val="#Nav: /Header/Totals/TotalAmountIncludingVAT"/>
            <w:tag w:val="#Nav: ANT Standard Sales - Invoice/50000"/>
            <w:id w:val="1661501859"/>
            <w:placeholder>
              <w:docPart w:val="6D6FA3EDAE614A409C079E3A88A09DF2"/>
            </w:placeholder>
            <w:dataBinding w:prefixMappings="xmlns:ns0='urn:microsoft-dynamics-nav/reports/ANT Standard Sales - Invoice/50000/'" w:xpath="/ns0:NavWordReportXmlPart[1]/ns0:Header[1]/ns0:Totals[1]/ns0:TotalAmountIncludingVAT[1]" w:storeItemID="{51D21390-3CA7-4AAD-BBD9-26401CE3639F}"/>
            <w:text/>
          </w:sdtPr>
          <w:sdtEndPr/>
          <w:sdtContent>
            <w:tc>
              <w:tcPr>
                <w:tcW w:w="2045" w:type="dxa"/>
                <w:shd w:val="clear" w:color="auto" w:fill="auto"/>
                <w:vAlign w:val="bottom"/>
              </w:tcPr>
              <w:p w:rsidRPr="00FC050C" w:rsidR="003B65EB" w:rsidP="00743551" w:rsidRDefault="003B65EB" w14:paraId="44841C91" w14:textId="77777777">
                <w:pPr>
                  <w:pStyle w:val="StrongnospacingForceRight"/>
                  <w:spacing w:before="40" w:after="40"/>
                  <w:rPr>
                    <w:sz w:val="20"/>
                  </w:rPr>
                </w:pPr>
                <w:proofErr w:type="spellStart"/>
                <w:r w:rsidRPr="00FC050C">
                  <w:rPr>
                    <w:sz w:val="20"/>
                  </w:rPr>
                  <w:t>TotalAmountIncludingVAT</w:t>
                </w:r>
                <w:proofErr w:type="spellEnd"/>
              </w:p>
            </w:tc>
          </w:sdtContent>
        </w:sdt>
        <w:tc>
          <w:tcPr>
            <w:tcW w:w="438" w:type="dxa"/>
          </w:tcPr>
          <w:p w:rsidRPr="00292924" w:rsidR="003B65EB" w:rsidP="00346B21" w:rsidRDefault="003B65EB" w14:paraId="76D93797" w14:textId="77777777">
            <w:pPr>
              <w:pStyle w:val="StrongnospacingForceRight"/>
              <w:spacing w:before="40" w:after="40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8" w:type="dxa"/>
          </w:tcPr>
          <w:p w:rsidRPr="00292924" w:rsidR="003B65EB" w:rsidP="00346B21" w:rsidRDefault="003B65EB" w14:paraId="6BAE147E" w14:textId="77777777">
            <w:pPr>
              <w:pStyle w:val="StrongnospacingForceRight"/>
              <w:spacing w:before="40" w:after="40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87" w:type="dxa"/>
            <w:gridSpan w:val="2"/>
          </w:tcPr>
          <w:p w:rsidRPr="00292924" w:rsidR="003B65EB" w:rsidP="00346B21" w:rsidRDefault="003B65EB" w14:paraId="118D7CA6" w14:textId="77777777">
            <w:pPr>
              <w:pStyle w:val="StrongnospacingForceRight"/>
              <w:spacing w:before="40" w:after="40"/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B22ED3" w:rsidP="00FB1F78" w:rsidRDefault="00B22ED3" w14:paraId="63011FD9" w14:textId="4194AD12"/>
    <w:p w:rsidR="00357784" w:rsidP="00FB1F78" w:rsidRDefault="00357784" w14:paraId="7FC073B0" w14:textId="3B13CD6A"/>
    <w:p w:rsidR="00982E57" w:rsidP="00982E57" w:rsidRDefault="00982E57" w14:paraId="01BC3427" w14:textId="793D56AE"/>
    <w:p w:rsidRPr="00982E57" w:rsidR="00982E57" w:rsidP="00982E57" w:rsidRDefault="00982E57" w14:paraId="41335563" w14:textId="169ECBC6">
      <w:pPr>
        <w:tabs>
          <w:tab w:val="left" w:pos="3665"/>
        </w:tabs>
      </w:pPr>
      <w:r>
        <w:tab/>
      </w:r>
    </w:p>
    <w:sectPr w:rsidRPr="00982E57" w:rsidR="00982E57" w:rsidSect="00625F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32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C9F" w:rsidP="00E40C63" w:rsidRDefault="00500C9F" w14:paraId="1BDBCA50" w14:textId="77777777">
      <w:pPr>
        <w:spacing w:after="0"/>
      </w:pPr>
      <w:r>
        <w:separator/>
      </w:r>
    </w:p>
  </w:endnote>
  <w:endnote w:type="continuationSeparator" w:id="0">
    <w:p w:rsidR="00500C9F" w:rsidP="00E40C63" w:rsidRDefault="00500C9F" w14:paraId="78EF92A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F7" w:rsidRDefault="00470AF7" w14:paraId="5F4118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159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144" w:type="dxa"/>
      </w:tblCellMar>
      <w:tblLook w:val="04A0" w:firstRow="1" w:lastRow="0" w:firstColumn="1" w:lastColumn="0" w:noHBand="0" w:noVBand="1"/>
    </w:tblPr>
    <w:tblGrid>
      <w:gridCol w:w="2853"/>
      <w:gridCol w:w="1975"/>
      <w:gridCol w:w="341"/>
      <w:gridCol w:w="2175"/>
      <w:gridCol w:w="3146"/>
      <w:gridCol w:w="40"/>
    </w:tblGrid>
    <w:tr w:rsidRPr="00982950" w:rsidR="003D0C4F" w:rsidTr="00F347B1" w14:paraId="1A494602" w14:textId="77777777">
      <w:trPr>
        <w:gridAfter w:val="1"/>
        <w:wAfter w:w="5" w:type="pct"/>
        <w:cantSplit/>
        <w:trHeight w:val="75"/>
        <w:tblCellSpacing w:w="11" w:type="dxa"/>
      </w:trPr>
      <w:tc>
        <w:tcPr>
          <w:tcW w:w="2290" w:type="pct"/>
          <w:gridSpan w:val="2"/>
        </w:tcPr>
        <w:p w:rsidRPr="0092555D" w:rsidR="003D0C4F" w:rsidP="00CE66A5" w:rsidRDefault="003D0C4F" w14:paraId="7AEBF910" w14:textId="3D20789E">
          <w:pPr>
            <w:pStyle w:val="NoSpacing"/>
            <w:tabs>
              <w:tab w:val="left" w:pos="924"/>
            </w:tabs>
            <w:rPr>
              <w:rFonts w:eastAsiaTheme="majorEastAsia" w:cstheme="minorHAnsi"/>
              <w:color w:val="0070C0"/>
              <w:sz w:val="20"/>
              <w:szCs w:val="20"/>
              <w:lang w:val="da-DK"/>
            </w:rPr>
          </w:pPr>
          <w:r w:rsidRPr="0092555D">
            <w:rPr>
              <w:rFonts w:eastAsiaTheme="majorEastAsia" w:cstheme="minorHAnsi"/>
              <w:color w:val="0070C0"/>
              <w:sz w:val="20"/>
              <w:szCs w:val="20"/>
              <w:lang w:val="da-DK"/>
            </w:rPr>
            <w:fldChar w:fldCharType="begin"/>
          </w:r>
          <w:r w:rsidRPr="0092555D">
            <w:rPr>
              <w:rFonts w:eastAsiaTheme="majorEastAsia" w:cstheme="minorHAnsi"/>
              <w:color w:val="0070C0"/>
              <w:sz w:val="20"/>
              <w:szCs w:val="20"/>
              <w:lang w:val="da-DK"/>
            </w:rPr>
            <w:instrText xml:space="preserve"> 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instrText xml:space="preserve">IF 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fldChar w:fldCharType="begin"/>
          </w:r>
          <w:r w:rsidRPr="0092555D">
            <w:rPr>
              <w:rFonts w:eastAsiaTheme="majorEastAsia" w:cstheme="minorHAnsi"/>
              <w:color w:val="0070C0"/>
              <w:lang w:val="da-DK"/>
            </w:rPr>
            <w:instrText xml:space="preserve"> PAGE   \* MERGEFORMAT 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fldChar w:fldCharType="separate"/>
          </w:r>
          <w:r w:rsidR="00FF779E">
            <w:rPr>
              <w:rFonts w:eastAsiaTheme="majorEastAsia" w:cstheme="minorHAnsi"/>
              <w:noProof/>
              <w:color w:val="0070C0"/>
              <w:lang w:val="da-DK"/>
            </w:rPr>
            <w:instrText>2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fldChar w:fldCharType="end"/>
          </w:r>
          <w:r w:rsidRPr="0092555D">
            <w:rPr>
              <w:rFonts w:eastAsiaTheme="majorEastAsia" w:cstheme="minorHAnsi"/>
              <w:color w:val="0070C0"/>
              <w:lang w:val="da-DK"/>
            </w:rPr>
            <w:instrText xml:space="preserve"> &lt;&gt; 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fldChar w:fldCharType="begin"/>
          </w:r>
          <w:r w:rsidRPr="0092555D">
            <w:rPr>
              <w:rFonts w:eastAsiaTheme="majorEastAsia" w:cstheme="minorHAnsi"/>
              <w:color w:val="0070C0"/>
              <w:lang w:val="da-DK"/>
            </w:rPr>
            <w:instrText xml:space="preserve"> NUMPAGES   \* MERGEFORMAT 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fldChar w:fldCharType="separate"/>
          </w:r>
          <w:r w:rsidR="00FF779E">
            <w:rPr>
              <w:rFonts w:eastAsiaTheme="majorEastAsia" w:cstheme="minorHAnsi"/>
              <w:noProof/>
              <w:color w:val="0070C0"/>
              <w:lang w:val="da-DK"/>
            </w:rPr>
            <w:instrText>2</w:instrText>
          </w:r>
          <w:r w:rsidRPr="0092555D">
            <w:rPr>
              <w:rFonts w:eastAsiaTheme="majorEastAsia" w:cstheme="minorHAnsi"/>
              <w:color w:val="0070C0"/>
              <w:lang w:val="da-DK"/>
            </w:rPr>
            <w:fldChar w:fldCharType="end"/>
          </w:r>
          <w:r w:rsidRPr="0092555D">
            <w:rPr>
              <w:rFonts w:eastAsiaTheme="majorEastAsia" w:cstheme="minorHAnsi"/>
              <w:color w:val="0070C0"/>
              <w:lang w:val="da-DK"/>
            </w:rPr>
            <w:instrText xml:space="preserve"> </w:instrText>
          </w:r>
          <w:sdt>
            <w:sdtPr>
              <w:rPr>
                <w:rFonts w:eastAsiaTheme="majorEastAsia" w:cstheme="minorHAnsi"/>
                <w:color w:val="0070C0"/>
                <w:lang w:val="da-DK"/>
              </w:rPr>
              <w:alias w:val="#Nav: /Header/Subtotal_Lbl"/>
              <w:tag w:val="#Nav: ANT Standard Sales - Invoice/50000"/>
              <w:id w:val="1636060523"/>
              <w:placeholder>
                <w:docPart w:val="A2B012C4C60A4890A551D7F1F1A46DF4"/>
              </w:placeholder>
              <w:dataBinding w:prefixMappings="xmlns:ns0='urn:microsoft-dynamics-nav/reports/ANT Standard Sales - Invoice/50000/'" w:xpath="/ns0:NavWordReportXmlPart[1]/ns0:Header[1]/ns0:Subtotal_Lbl[1]" w:storeItemID="{51D21390-3CA7-4AAD-BBD9-26401CE3639F}"/>
              <w:text/>
            </w:sdtPr>
            <w:sdtEndPr/>
            <w:sdtContent>
              <w:r w:rsidR="00743551">
                <w:rPr>
                  <w:rFonts w:eastAsiaTheme="majorEastAsia" w:cstheme="minorHAnsi"/>
                  <w:color w:val="0070C0"/>
                  <w:lang w:val="da-DK"/>
                </w:rPr>
                <w:instrText>Subtotal_Lbl</w:instrText>
              </w:r>
            </w:sdtContent>
          </w:sdt>
          <w:r w:rsidRPr="0092555D">
            <w:rPr>
              <w:rFonts w:eastAsiaTheme="majorEastAsia" w:cstheme="minorHAnsi"/>
              <w:color w:val="0070C0"/>
              <w:lang w:val="da-DK"/>
            </w:rPr>
            <w:instrText xml:space="preserve"> </w:instrText>
          </w:r>
          <w:r w:rsidRPr="0092555D">
            <w:rPr>
              <w:rFonts w:eastAsiaTheme="majorEastAsia" w:cstheme="minorHAnsi"/>
              <w:color w:val="0070C0"/>
              <w:sz w:val="20"/>
              <w:szCs w:val="20"/>
              <w:lang w:val="da-DK"/>
            </w:rPr>
            <w:fldChar w:fldCharType="end"/>
          </w:r>
        </w:p>
      </w:tc>
      <w:tc>
        <w:tcPr>
          <w:tcW w:w="2663" w:type="pct"/>
          <w:gridSpan w:val="3"/>
        </w:tcPr>
        <w:p w:rsidRPr="00FB1F78" w:rsidR="004773B6" w:rsidP="004A305C" w:rsidRDefault="003D0C4F" w14:paraId="297A1DEA" w14:textId="789A3769">
          <w:pPr>
            <w:pStyle w:val="NoSpacing"/>
            <w:tabs>
              <w:tab w:val="left" w:pos="924"/>
            </w:tabs>
            <w:jc w:val="right"/>
            <w:rPr>
              <w:rStyle w:val="SubtotalLbl"/>
              <w:sz w:val="20"/>
              <w:szCs w:val="20"/>
            </w:rPr>
          </w:pPr>
          <w:r w:rsidRPr="00FB1F78">
            <w:rPr>
              <w:rStyle w:val="SubtotalLbl"/>
              <w:sz w:val="20"/>
              <w:szCs w:val="20"/>
            </w:rPr>
            <w:fldChar w:fldCharType="begin"/>
          </w:r>
          <w:r w:rsidRPr="00FB1F78">
            <w:rPr>
              <w:rStyle w:val="SubtotalLbl"/>
              <w:sz w:val="20"/>
              <w:szCs w:val="20"/>
            </w:rPr>
            <w:instrText xml:space="preserve"> IF </w:instrText>
          </w:r>
          <w:r w:rsidRPr="00FB1F78">
            <w:rPr>
              <w:rStyle w:val="SubtotalLbl"/>
              <w:sz w:val="20"/>
              <w:szCs w:val="20"/>
            </w:rPr>
            <w:fldChar w:fldCharType="begin"/>
          </w:r>
          <w:r w:rsidRPr="00FB1F78">
            <w:rPr>
              <w:rStyle w:val="SubtotalLbl"/>
              <w:sz w:val="20"/>
              <w:szCs w:val="20"/>
            </w:rPr>
            <w:instrText xml:space="preserve"> PAGE   \* MERGEFORMAT </w:instrText>
          </w:r>
          <w:r w:rsidRPr="00FB1F78">
            <w:rPr>
              <w:rStyle w:val="SubtotalLbl"/>
              <w:sz w:val="20"/>
              <w:szCs w:val="20"/>
            </w:rPr>
            <w:fldChar w:fldCharType="separate"/>
          </w:r>
          <w:r w:rsidR="00FF779E">
            <w:rPr>
              <w:rStyle w:val="SubtotalLbl"/>
              <w:noProof/>
              <w:sz w:val="20"/>
              <w:szCs w:val="20"/>
            </w:rPr>
            <w:instrText>2</w:instrText>
          </w:r>
          <w:r w:rsidRPr="00FB1F78">
            <w:rPr>
              <w:rStyle w:val="SubtotalLbl"/>
              <w:sz w:val="20"/>
              <w:szCs w:val="20"/>
            </w:rPr>
            <w:fldChar w:fldCharType="end"/>
          </w:r>
          <w:r w:rsidRPr="00FB1F78">
            <w:rPr>
              <w:rStyle w:val="SubtotalLbl"/>
              <w:sz w:val="20"/>
              <w:szCs w:val="20"/>
            </w:rPr>
            <w:instrText xml:space="preserve"> &lt;&gt; </w:instrText>
          </w:r>
          <w:r w:rsidRPr="00FB1F78">
            <w:rPr>
              <w:rStyle w:val="SubtotalLbl"/>
              <w:sz w:val="20"/>
              <w:szCs w:val="20"/>
            </w:rPr>
            <w:fldChar w:fldCharType="begin"/>
          </w:r>
          <w:r w:rsidRPr="00FB1F78">
            <w:rPr>
              <w:rStyle w:val="SubtotalLbl"/>
              <w:sz w:val="20"/>
              <w:szCs w:val="20"/>
            </w:rPr>
            <w:instrText xml:space="preserve"> NUMPAGES   \* MERGEFORMAT </w:instrText>
          </w:r>
          <w:r w:rsidRPr="00FB1F78">
            <w:rPr>
              <w:rStyle w:val="SubtotalLbl"/>
              <w:sz w:val="20"/>
              <w:szCs w:val="20"/>
            </w:rPr>
            <w:fldChar w:fldCharType="separate"/>
          </w:r>
          <w:r w:rsidR="00FF779E">
            <w:rPr>
              <w:rStyle w:val="SubtotalLbl"/>
              <w:noProof/>
              <w:sz w:val="20"/>
              <w:szCs w:val="20"/>
            </w:rPr>
            <w:instrText>2</w:instrText>
          </w:r>
          <w:r w:rsidRPr="00FB1F78">
            <w:rPr>
              <w:rStyle w:val="SubtotalLbl"/>
              <w:sz w:val="20"/>
              <w:szCs w:val="20"/>
            </w:rPr>
            <w:fldChar w:fldCharType="end"/>
          </w:r>
          <w:r w:rsidRPr="00FB1F78">
            <w:rPr>
              <w:rStyle w:val="SubtotalLbl"/>
              <w:sz w:val="20"/>
              <w:szCs w:val="20"/>
            </w:rPr>
            <w:instrText xml:space="preserve"> </w:instrText>
          </w:r>
          <w:r w:rsidRPr="00FB1F78" w:rsidR="004A305C">
            <w:rPr>
              <w:rStyle w:val="SubtotalLbl"/>
              <w:sz w:val="20"/>
              <w:szCs w:val="20"/>
            </w:rPr>
            <w:fldChar w:fldCharType="begin"/>
          </w:r>
          <w:r w:rsidRPr="00FB1F78" w:rsidR="004A305C">
            <w:rPr>
              <w:rStyle w:val="SubtotalLbl"/>
              <w:sz w:val="20"/>
              <w:szCs w:val="20"/>
            </w:rPr>
            <w:instrText xml:space="preserve"> STYLEREF  TransFooter  \l \* </w:instrText>
          </w:r>
        </w:p>
        <w:p w:rsidRPr="003D0C4F" w:rsidR="003D0C4F" w:rsidP="004A305C" w:rsidRDefault="004A305C" w14:paraId="34E397F4" w14:textId="4F4CA8F6">
          <w:pPr>
            <w:pStyle w:val="NoSpacing"/>
            <w:tabs>
              <w:tab w:val="left" w:pos="924"/>
            </w:tabs>
            <w:jc w:val="right"/>
            <w:rPr>
              <w:rStyle w:val="SubtotalLbl"/>
              <w:b/>
              <w:bCs/>
              <w:sz w:val="20"/>
              <w:szCs w:val="20"/>
            </w:rPr>
          </w:pPr>
          <w:r w:rsidRPr="00FB1F78">
            <w:rPr>
              <w:rStyle w:val="SubtotalLbl"/>
              <w:sz w:val="20"/>
              <w:szCs w:val="20"/>
            </w:rPr>
            <w:instrText xml:space="preserve">MERGEFORMAT </w:instrText>
          </w:r>
          <w:r w:rsidRPr="00FB1F78">
            <w:rPr>
              <w:rStyle w:val="SubtotalLbl"/>
              <w:sz w:val="20"/>
              <w:szCs w:val="20"/>
            </w:rPr>
            <w:fldChar w:fldCharType="separate"/>
          </w:r>
          <w:r w:rsidR="002E3D07">
            <w:rPr>
              <w:rStyle w:val="SubtotalLbl"/>
              <w:noProof/>
              <w:sz w:val="20"/>
              <w:szCs w:val="20"/>
            </w:rPr>
            <w:instrText>SubTotalAmount</w:instrText>
          </w:r>
          <w:r w:rsidRPr="00FB1F78">
            <w:rPr>
              <w:rStyle w:val="SubtotalLbl"/>
              <w:sz w:val="20"/>
              <w:szCs w:val="20"/>
            </w:rPr>
            <w:fldChar w:fldCharType="end"/>
          </w:r>
          <w:r w:rsidRPr="00FB1F78" w:rsidR="003D0C4F">
            <w:rPr>
              <w:rStyle w:val="SubtotalLbl"/>
              <w:sz w:val="20"/>
              <w:szCs w:val="20"/>
            </w:rPr>
            <w:instrText xml:space="preserve"> </w:instrText>
          </w:r>
          <w:r w:rsidRPr="00FB1F78" w:rsidR="003D0C4F">
            <w:rPr>
              <w:rStyle w:val="SubtotalLbl"/>
              <w:sz w:val="20"/>
              <w:szCs w:val="20"/>
            </w:rPr>
            <w:fldChar w:fldCharType="end"/>
          </w:r>
        </w:p>
      </w:tc>
    </w:tr>
    <w:tr w:rsidRPr="00982950" w:rsidR="007208E5" w:rsidTr="00F347B1" w14:paraId="7D6E0F3E" w14:textId="77777777">
      <w:trPr>
        <w:gridAfter w:val="1"/>
        <w:wAfter w:w="5" w:type="pct"/>
        <w:cantSplit/>
        <w:trHeight w:val="75"/>
        <w:tblCellSpacing w:w="11" w:type="dxa"/>
      </w:trPr>
      <w:sdt>
        <w:sdtPr>
          <w:rPr>
            <w:rFonts w:eastAsiaTheme="majorEastAsia" w:cstheme="minorHAnsi"/>
            <w:color w:val="0070C0"/>
            <w:sz w:val="20"/>
            <w:szCs w:val="20"/>
            <w:lang w:val="da-DK"/>
          </w:rPr>
          <w:alias w:val="#Nav: /Header/GeneralTermsLbl"/>
          <w:tag w:val="#Nav: ANT Standard Sales - Invoice/50000"/>
          <w:id w:val="-310715507"/>
          <w:placeholder>
            <w:docPart w:val="F7C76021DDB74F528875CCA9C8D84864"/>
          </w:placeholder>
          <w:dataBinding w:prefixMappings="xmlns:ns0='urn:microsoft-dynamics-nav/reports/ANT Standard Sales - Invoice/50000/'" w:xpath="/ns0:NavWordReportXmlPart[1]/ns0:Header[1]/ns0:GeneralTermsLbl[1]" w:storeItemID="{51D21390-3CA7-4AAD-BBD9-26401CE3639F}"/>
          <w:text/>
        </w:sdtPr>
        <w:sdtEndPr/>
        <w:sdtContent>
          <w:tc>
            <w:tcPr>
              <w:tcW w:w="4964" w:type="pct"/>
              <w:gridSpan w:val="5"/>
            </w:tcPr>
            <w:p w:rsidRPr="0092555D" w:rsidR="007208E5" w:rsidP="007208E5" w:rsidRDefault="007208E5" w14:paraId="33AC8B70" w14:textId="7A595BA1">
              <w:pPr>
                <w:pStyle w:val="NoSpacing"/>
                <w:tabs>
                  <w:tab w:val="left" w:pos="924"/>
                </w:tabs>
                <w:rPr>
                  <w:rFonts w:eastAsiaTheme="majorEastAsia" w:cstheme="minorHAnsi"/>
                  <w:color w:val="0070C0"/>
                  <w:lang w:val="da-DK"/>
                </w:rPr>
              </w:pPr>
              <w:r w:rsidRPr="002E3D07">
                <w:rPr>
                  <w:rFonts w:cstheme="minorHAnsi"/>
                  <w:sz w:val="18"/>
                  <w:szCs w:val="18"/>
                </w:rPr>
                <w:t>GeneralTermsLbl</w:t>
              </w:r>
            </w:p>
          </w:tc>
        </w:sdtContent>
      </w:sdt>
    </w:tr>
    <w:tr w:rsidR="00DF29A3" w:rsidTr="00F347B1" w14:paraId="5A70A26B" w14:textId="77777777">
      <w:tblPrEx>
        <w:tblCellSpacing w:w="0" w:type="nil"/>
      </w:tblPrEx>
      <w:trPr>
        <w:trHeight w:val="425"/>
      </w:trPr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IBAN_Lbl"/>
          <w:tag w:val="#Nav: ANT Standard Sales - Invoice/50000"/>
          <w:id w:val="-994727324"/>
          <w:placeholder>
            <w:docPart w:val="F4704ACFA29A43FD940143A56A4E55AC"/>
          </w:placeholder>
          <w:dataBinding w:prefixMappings="xmlns:ns0='urn:microsoft-dynamics-nav/reports/ANT Standard Sales - Invoice/50000/'" w:xpath="/ns0:NavWordReportXmlPart[1]/ns0:Header[1]/ns0:CompanyIBAN_Lbl[1]" w:storeItemID="{51D21390-3CA7-4AAD-BBD9-26401CE3639F}"/>
          <w:text/>
        </w:sdtPr>
        <w:sdtEndPr/>
        <w:sdtContent>
          <w:tc>
            <w:tcPr>
              <w:tcW w:w="1353" w:type="pct"/>
            </w:tcPr>
            <w:p w:rsidRPr="0092555D" w:rsidR="00DF29A3" w:rsidP="00DF29A3" w:rsidRDefault="004773B6" w14:paraId="13EE115C" w14:textId="31867809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CompanyIBAN_Lbl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SWIFT_Lbl"/>
          <w:tag w:val="#Nav: ANT Standard Sales - Invoice/50000"/>
          <w:id w:val="617962288"/>
          <w:placeholder>
            <w:docPart w:val="8827DE6C99724545BDE30F05F11A80B0"/>
          </w:placeholder>
          <w:dataBinding w:prefixMappings="xmlns:ns0='urn:microsoft-dynamics-nav/reports/ANT Standard Sales - Invoice/50000/'" w:xpath="/ns0:NavWordReportXmlPart[1]/ns0:Header[1]/ns0:CompanySWIFT_Lbl[1]" w:storeItemID="{51D21390-3CA7-4AAD-BBD9-26401CE3639F}"/>
          <w:text/>
        </w:sdtPr>
        <w:sdtEndPr/>
        <w:sdtContent>
          <w:tc>
            <w:tcPr>
              <w:tcW w:w="1091" w:type="pct"/>
              <w:gridSpan w:val="2"/>
            </w:tcPr>
            <w:p w:rsidRPr="003260F6" w:rsidR="00DF29A3" w:rsidP="00DF29A3" w:rsidRDefault="004773B6" w14:paraId="2F1CBD9B" w14:textId="64885763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92555D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CompanySWIFT_Lbl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-1842071308"/>
          <w:placeholder>
            <w:docPart w:val="92171FC47C594D8EA1AA39A0D7E86F7B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022" w:type="pct"/>
              <w:tcMar>
                <w:right w:w="0" w:type="dxa"/>
              </w:tcMar>
            </w:tcPr>
            <w:p w:rsidRPr="003260F6" w:rsidR="00DF29A3" w:rsidP="00DF29A3" w:rsidRDefault="004773B6" w14:paraId="7CA2AC36" w14:textId="1FAE20DF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  <w:tc>
        <w:tcPr>
          <w:tcW w:w="1481" w:type="pct"/>
          <w:gridSpan w:val="2"/>
        </w:tcPr>
        <w:p w:rsidRPr="003260F6" w:rsidR="00DF29A3" w:rsidP="00DF29A3" w:rsidRDefault="00DF29A3" w14:paraId="07B589B5" w14:textId="2CFC8485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</w:tr>
    <w:tr w:rsidRPr="00F83594" w:rsidR="004773B6" w:rsidTr="00F347B1" w14:paraId="30D1C2E7" w14:textId="77777777">
      <w:tblPrEx>
        <w:tblCellSpacing w:w="0" w:type="nil"/>
      </w:tblPrEx>
      <w:trPr>
        <w:trHeight w:val="288"/>
      </w:trPr>
      <w:sdt>
        <w:sdtPr>
          <w:rPr>
            <w:rFonts w:eastAsiaTheme="majorEastAsia" w:cstheme="minorHAnsi"/>
            <w:color w:val="0070C0"/>
            <w:sz w:val="20"/>
            <w:szCs w:val="20"/>
            <w:lang w:val="da-DK"/>
          </w:rPr>
          <w:alias w:val="#Nav: /Header/CompanyIBAN"/>
          <w:tag w:val="#Nav: ANT Standard Sales - Invoice/50000"/>
          <w:id w:val="-176735852"/>
          <w:placeholder>
            <w:docPart w:val="4516792885404A5FAAEE5B53014C1B20"/>
          </w:placeholder>
          <w:dataBinding w:prefixMappings="xmlns:ns0='urn:microsoft-dynamics-nav/reports/ANT Standard Sales - Invoice/50000/'" w:xpath="/ns0:NavWordReportXmlPart[1]/ns0:Header[1]/ns0:CompanyIBAN[1]" w:storeItemID="{51D21390-3CA7-4AAD-BBD9-26401CE3639F}"/>
          <w:text/>
        </w:sdtPr>
        <w:sdtEndPr/>
        <w:sdtContent>
          <w:tc>
            <w:tcPr>
              <w:tcW w:w="1353" w:type="pct"/>
            </w:tcPr>
            <w:p w:rsidRPr="0092555D" w:rsidR="004773B6" w:rsidP="004773B6" w:rsidRDefault="004773B6" w14:paraId="2E13CF85" w14:textId="42137F52">
              <w:pPr>
                <w:rPr>
                  <w:rFonts w:eastAsiaTheme="majorEastAsia" w:cstheme="minorHAnsi"/>
                  <w:color w:val="0070C0"/>
                  <w:sz w:val="20"/>
                  <w:szCs w:val="20"/>
                  <w:lang w:val="da-DK"/>
                </w:rPr>
              </w:pPr>
              <w:r w:rsidRPr="00EC6FCF">
                <w:rPr>
                  <w:rFonts w:cstheme="minorHAnsi"/>
                  <w:sz w:val="20"/>
                  <w:szCs w:val="20"/>
                </w:rPr>
                <w:t>CompanyIBAN</w:t>
              </w:r>
            </w:p>
          </w:tc>
        </w:sdtContent>
      </w:sdt>
      <w:sdt>
        <w:sdtPr>
          <w:rPr>
            <w:rFonts w:eastAsiaTheme="majorEastAsia" w:cstheme="minorHAnsi"/>
            <w:color w:val="0070C0"/>
            <w:sz w:val="20"/>
            <w:szCs w:val="20"/>
            <w:lang w:val="da-DK"/>
          </w:rPr>
          <w:alias w:val="#Nav: /Header/CompanySWIFT"/>
          <w:tag w:val="#Nav: ANT Standard Sales - Invoice/50000"/>
          <w:id w:val="940033440"/>
          <w:placeholder>
            <w:docPart w:val="EA4114266B6D43889C1882E2B4C26269"/>
          </w:placeholder>
          <w:dataBinding w:prefixMappings="xmlns:ns0='urn:microsoft-dynamics-nav/reports/ANT Standard Sales - Invoice/50000/'" w:xpath="/ns0:NavWordReportXmlPart[1]/ns0:Header[1]/ns0:CompanySWIFT[1]" w:storeItemID="{51D21390-3CA7-4AAD-BBD9-26401CE3639F}"/>
          <w:text/>
        </w:sdtPr>
        <w:sdtEndPr/>
        <w:sdtContent>
          <w:tc>
            <w:tcPr>
              <w:tcW w:w="1091" w:type="pct"/>
              <w:gridSpan w:val="2"/>
            </w:tcPr>
            <w:p w:rsidRPr="0092555D" w:rsidR="004773B6" w:rsidP="004773B6" w:rsidRDefault="004773B6" w14:paraId="490CE354" w14:textId="4F397ABA">
              <w:pPr>
                <w:rPr>
                  <w:rFonts w:eastAsiaTheme="majorEastAsia" w:cstheme="minorHAnsi"/>
                  <w:color w:val="0070C0"/>
                  <w:sz w:val="20"/>
                  <w:szCs w:val="20"/>
                  <w:lang w:val="da-DK"/>
                </w:rPr>
              </w:pPr>
              <w:r w:rsidRPr="00EC6FCF">
                <w:rPr>
                  <w:rFonts w:cstheme="minorHAnsi"/>
                  <w:sz w:val="20"/>
                  <w:szCs w:val="20"/>
                </w:rPr>
                <w:t>CompanySWIFT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-70280999"/>
          <w:placeholder>
            <w:docPart w:val="9C1CE0C77649464CBB0547769842D34A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022" w:type="pct"/>
              <w:tcMar>
                <w:right w:w="0" w:type="dxa"/>
              </w:tcMar>
            </w:tcPr>
            <w:p w:rsidRPr="005A2FAF" w:rsidR="004773B6" w:rsidP="004773B6" w:rsidRDefault="004773B6" w14:paraId="0E79E855" w14:textId="7FEF1B4B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  <w:tc>
        <w:tcPr>
          <w:tcW w:w="1481" w:type="pct"/>
          <w:gridSpan w:val="2"/>
        </w:tcPr>
        <w:p w:rsidRPr="005A2FAF" w:rsidR="004773B6" w:rsidP="004773B6" w:rsidRDefault="00500C9F" w14:paraId="75D2BE0C" w14:textId="6913AE86">
          <w:pPr>
            <w:jc w:val="right"/>
            <w:rPr>
              <w:rFonts w:cstheme="minorHAnsi"/>
              <w:sz w:val="20"/>
              <w:szCs w:val="20"/>
            </w:rPr>
          </w:pPr>
          <w:sdt>
            <w:sdtPr>
              <w:rPr>
                <w:rFonts w:cstheme="minorHAnsi"/>
                <w:sz w:val="20"/>
                <w:szCs w:val="20"/>
              </w:rPr>
              <w:alias w:val="#Nav: /Header/Page_Lbl"/>
              <w:tag w:val="#Nav: ANT Standard Sales - Invoice/50000"/>
              <w:id w:val="-1784722775"/>
              <w:placeholder>
                <w:docPart w:val="DefaultPlaceholder_-1854013440"/>
              </w:placeholder>
              <w:dataBinding w:prefixMappings="xmlns:ns0='urn:microsoft-dynamics-nav/reports/ANT Standard Sales - Invoice/50000/'" w:xpath="/ns0:NavWordReportXmlPart[1]/ns0:Header[1]/ns0:Page_Lbl[1]" w:storeItemID="{51D21390-3CA7-4AAD-BBD9-26401CE3639F}"/>
              <w:text/>
            </w:sdtPr>
            <w:sdtEndPr/>
            <w:sdtContent>
              <w:proofErr w:type="spellStart"/>
              <w:r w:rsidR="00B22ED3">
                <w:rPr>
                  <w:rFonts w:cstheme="minorHAnsi"/>
                  <w:sz w:val="20"/>
                  <w:szCs w:val="20"/>
                </w:rPr>
                <w:t>Page_Lbl</w:t>
              </w:r>
              <w:proofErr w:type="spellEnd"/>
            </w:sdtContent>
          </w:sdt>
          <w:r w:rsidRPr="00A2674B" w:rsidR="004773B6">
            <w:rPr>
              <w:rFonts w:cstheme="minorHAnsi"/>
              <w:sz w:val="20"/>
              <w:szCs w:val="20"/>
            </w:rPr>
            <w:t xml:space="preserve"> </w:t>
          </w:r>
          <w:r w:rsidRPr="00A2674B" w:rsidR="004773B6">
            <w:rPr>
              <w:rFonts w:cstheme="minorHAnsi"/>
              <w:sz w:val="20"/>
              <w:szCs w:val="20"/>
            </w:rPr>
            <w:fldChar w:fldCharType="begin"/>
          </w:r>
          <w:r w:rsidRPr="00A2674B" w:rsidR="004773B6">
            <w:rPr>
              <w:rFonts w:cstheme="minorHAnsi"/>
              <w:sz w:val="20"/>
              <w:szCs w:val="20"/>
            </w:rPr>
            <w:instrText xml:space="preserve"> PAGE  \* Arabic  \* MERGEFORMAT </w:instrText>
          </w:r>
          <w:r w:rsidRPr="00A2674B" w:rsidR="004773B6">
            <w:rPr>
              <w:rFonts w:cstheme="minorHAnsi"/>
              <w:sz w:val="20"/>
              <w:szCs w:val="20"/>
            </w:rPr>
            <w:fldChar w:fldCharType="separate"/>
          </w:r>
          <w:r w:rsidRPr="00A2674B" w:rsidR="004773B6">
            <w:rPr>
              <w:rFonts w:cstheme="minorHAnsi"/>
              <w:noProof/>
              <w:sz w:val="20"/>
              <w:szCs w:val="20"/>
            </w:rPr>
            <w:t>1</w:t>
          </w:r>
          <w:r w:rsidRPr="00A2674B" w:rsidR="004773B6">
            <w:rPr>
              <w:rFonts w:cstheme="minorHAnsi"/>
              <w:sz w:val="20"/>
              <w:szCs w:val="20"/>
            </w:rPr>
            <w:fldChar w:fldCharType="end"/>
          </w:r>
          <w:r w:rsidRPr="00A2674B" w:rsidR="004773B6">
            <w:rPr>
              <w:rFonts w:cstheme="minorHAnsi"/>
              <w:sz w:val="20"/>
              <w:szCs w:val="20"/>
            </w:rPr>
            <w:t xml:space="preserve"> </w:t>
          </w:r>
          <w:sdt>
            <w:sdtPr>
              <w:rPr>
                <w:rFonts w:cstheme="minorHAnsi"/>
                <w:sz w:val="20"/>
                <w:szCs w:val="20"/>
              </w:rPr>
              <w:alias w:val="#Nav: /Header/OfLbl"/>
              <w:tag w:val="#Nav: ANT Standard Sales - Invoice/50000"/>
              <w:id w:val="1512262196"/>
              <w:placeholder>
                <w:docPart w:val="DefaultPlaceholder_-1854013440"/>
              </w:placeholder>
              <w:dataBinding w:prefixMappings="xmlns:ns0='urn:microsoft-dynamics-nav/reports/ANT Standard Sales - Invoice/50000/'" w:xpath="/ns0:NavWordReportXmlPart[1]/ns0:Header[1]/ns0:OfLbl[1]" w:storeItemID="{51D21390-3CA7-4AAD-BBD9-26401CE3639F}"/>
              <w:text/>
            </w:sdtPr>
            <w:sdtEndPr/>
            <w:sdtContent>
              <w:proofErr w:type="spellStart"/>
              <w:r w:rsidR="00B22ED3">
                <w:rPr>
                  <w:rFonts w:cstheme="minorHAnsi"/>
                  <w:sz w:val="20"/>
                  <w:szCs w:val="20"/>
                </w:rPr>
                <w:t>OfLbl</w:t>
              </w:r>
              <w:proofErr w:type="spellEnd"/>
            </w:sdtContent>
          </w:sdt>
          <w:r w:rsidRPr="00A2674B" w:rsidR="004773B6">
            <w:rPr>
              <w:rFonts w:cstheme="minorHAnsi"/>
              <w:sz w:val="20"/>
              <w:szCs w:val="20"/>
            </w:rPr>
            <w:t xml:space="preserve"> </w:t>
          </w:r>
          <w:r w:rsidRPr="00A2674B" w:rsidR="004773B6">
            <w:rPr>
              <w:rFonts w:cstheme="minorHAnsi"/>
              <w:sz w:val="20"/>
              <w:szCs w:val="20"/>
            </w:rPr>
            <w:fldChar w:fldCharType="begin"/>
          </w:r>
          <w:r w:rsidRPr="00A2674B" w:rsidR="004773B6">
            <w:rPr>
              <w:rFonts w:cstheme="minorHAnsi"/>
              <w:sz w:val="20"/>
              <w:szCs w:val="20"/>
            </w:rPr>
            <w:instrText xml:space="preserve"> NUMPAGES  \* Arabic  \* MERGEFORMAT </w:instrText>
          </w:r>
          <w:r w:rsidRPr="00A2674B" w:rsidR="004773B6">
            <w:rPr>
              <w:rFonts w:cstheme="minorHAnsi"/>
              <w:sz w:val="20"/>
              <w:szCs w:val="20"/>
            </w:rPr>
            <w:fldChar w:fldCharType="separate"/>
          </w:r>
          <w:r w:rsidRPr="00A2674B" w:rsidR="004773B6">
            <w:rPr>
              <w:rFonts w:cstheme="minorHAnsi"/>
              <w:noProof/>
              <w:sz w:val="20"/>
              <w:szCs w:val="20"/>
            </w:rPr>
            <w:t>2</w:t>
          </w:r>
          <w:r w:rsidRPr="00A2674B" w:rsidR="004773B6">
            <w:rPr>
              <w:rFonts w:cstheme="minorHAnsi"/>
              <w:sz w:val="20"/>
              <w:szCs w:val="20"/>
            </w:rPr>
            <w:fldChar w:fldCharType="end"/>
          </w:r>
        </w:p>
      </w:tc>
    </w:tr>
  </w:tbl>
  <w:p w:rsidR="00794E78" w:rsidP="004773B6" w:rsidRDefault="00794E78" w14:paraId="2A361AC8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159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144" w:type="dxa"/>
      </w:tblCellMar>
      <w:tblLook w:val="04A0" w:firstRow="1" w:lastRow="0" w:firstColumn="1" w:lastColumn="0" w:noHBand="0" w:noVBand="1"/>
    </w:tblPr>
    <w:tblGrid>
      <w:gridCol w:w="3016"/>
      <w:gridCol w:w="2527"/>
      <w:gridCol w:w="2106"/>
      <w:gridCol w:w="2881"/>
    </w:tblGrid>
    <w:tr w:rsidR="003D0C4F" w:rsidTr="00A031F5" w14:paraId="506AA2CB" w14:textId="77777777">
      <w:trPr>
        <w:trHeight w:val="380"/>
      </w:trPr>
      <w:tc>
        <w:tcPr>
          <w:tcW w:w="2632" w:type="pct"/>
          <w:gridSpan w:val="2"/>
        </w:tcPr>
        <w:p w:rsidRPr="00FB1F78" w:rsidR="003D0C4F" w:rsidP="00C43401" w:rsidRDefault="003D0C4F" w14:paraId="76DDEE6E" w14:textId="34562446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  <w:lang w:val="da-DK"/>
            </w:rPr>
          </w:pP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IF 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PAGE   \* MERGEFORMAT 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separate"/>
          </w:r>
          <w:r w:rsidR="00743551">
            <w:rPr>
              <w:rFonts w:asciiTheme="minorHAnsi" w:hAnsiTheme="minorHAnsi" w:cstheme="minorHAnsi"/>
              <w:caps w:val="0"/>
              <w:noProof/>
              <w:sz w:val="20"/>
              <w:szCs w:val="20"/>
            </w:rPr>
            <w:instrText>1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&lt;&gt; 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NUMPAGES   \* MERGEFORMAT 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separate"/>
          </w:r>
          <w:r w:rsidR="00743551">
            <w:rPr>
              <w:rFonts w:asciiTheme="minorHAnsi" w:hAnsiTheme="minorHAnsi" w:cstheme="minorHAnsi"/>
              <w:caps w:val="0"/>
              <w:noProof/>
              <w:sz w:val="20"/>
              <w:szCs w:val="20"/>
            </w:rPr>
            <w:instrText>1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</w:instrText>
          </w:r>
          <w:sdt>
            <w:sdtPr>
              <w:rPr>
                <w:rFonts w:asciiTheme="minorHAnsi" w:hAnsiTheme="minorHAnsi" w:cstheme="minorHAnsi"/>
                <w:caps w:val="0"/>
                <w:sz w:val="20"/>
                <w:szCs w:val="20"/>
              </w:rPr>
              <w:alias w:val="#Nav: /Header/Subtotal_Lbl"/>
              <w:tag w:val="#Nav: ANT Standard Sales - Invoice/50000"/>
              <w:id w:val="666822905"/>
              <w:placeholder>
                <w:docPart w:val="8537776B5E4947429407F835D245C4AD"/>
              </w:placeholder>
              <w:dataBinding w:prefixMappings="xmlns:ns0='urn:microsoft-dynamics-nav/reports/ANT Standard Sales - Invoice/50000/'" w:xpath="/ns0:NavWordReportXmlPart[1]/ns0:Header[1]/ns0:Subtotal_Lbl[1]" w:storeItemID="{51D21390-3CA7-4AAD-BBD9-26401CE3639F}"/>
              <w:text/>
            </w:sdtPr>
            <w:sdtEndPr/>
            <w:sdtContent>
              <w:r w:rsidR="00743551">
                <w:rPr>
                  <w:rFonts w:asciiTheme="minorHAnsi" w:hAnsiTheme="minorHAnsi" w:cstheme="minorHAnsi"/>
                  <w:caps w:val="0"/>
                  <w:sz w:val="20"/>
                  <w:szCs w:val="20"/>
                </w:rPr>
                <w:instrText>Subtotal_Lbl</w:instrText>
              </w:r>
            </w:sdtContent>
          </w:sdt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</w:instrText>
          </w:r>
          <w:r w:rsidRPr="00FB1F78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</w:p>
      </w:tc>
      <w:tc>
        <w:tcPr>
          <w:tcW w:w="2368" w:type="pct"/>
          <w:gridSpan w:val="2"/>
          <w:tcMar>
            <w:right w:w="0" w:type="dxa"/>
          </w:tcMar>
        </w:tcPr>
        <w:p w:rsidRPr="00F604E4" w:rsidR="003D0C4F" w:rsidP="003361D7" w:rsidRDefault="003D0C4F" w14:paraId="10F98B88" w14:textId="1E6442FE">
          <w:pPr>
            <w:pStyle w:val="Heading2"/>
            <w:ind w:right="144"/>
            <w:jc w:val="right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IF 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PAGE   \* MERGEFORMAT 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separate"/>
          </w:r>
          <w:r w:rsidR="00743551">
            <w:rPr>
              <w:rFonts w:asciiTheme="minorHAnsi" w:hAnsiTheme="minorHAnsi" w:cstheme="minorHAnsi"/>
              <w:caps w:val="0"/>
              <w:noProof/>
              <w:sz w:val="20"/>
              <w:szCs w:val="20"/>
            </w:rPr>
            <w:instrText>1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instrText>&lt;&gt;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NUMPAGES   \* MERGEFORMAT 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separate"/>
          </w:r>
          <w:r w:rsidR="00743551">
            <w:rPr>
              <w:rFonts w:asciiTheme="minorHAnsi" w:hAnsiTheme="minorHAnsi" w:cstheme="minorHAnsi"/>
              <w:caps w:val="0"/>
              <w:noProof/>
              <w:sz w:val="20"/>
              <w:szCs w:val="20"/>
            </w:rPr>
            <w:instrText>1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</w:instrText>
          </w:r>
          <w:r w:rsidRPr="009E24DD" w:rsidR="00121AF2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begin"/>
          </w:r>
          <w:r w:rsidRPr="009E24DD" w:rsidR="00121AF2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STYLEREF  TransFooter  \l \* MERGEFORMAT </w:instrText>
          </w:r>
          <w:r w:rsidRPr="009E24DD" w:rsidR="00121AF2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separate"/>
          </w:r>
          <w:r w:rsidR="00FF779E">
            <w:rPr>
              <w:rFonts w:asciiTheme="minorHAnsi" w:hAnsiTheme="minorHAnsi" w:cstheme="minorHAnsi"/>
              <w:caps w:val="0"/>
              <w:noProof/>
              <w:sz w:val="20"/>
              <w:szCs w:val="20"/>
            </w:rPr>
            <w:instrText>SubTotalAmount</w:instrText>
          </w:r>
          <w:r w:rsidRPr="009E24DD" w:rsidR="00121AF2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instrText xml:space="preserve"> </w:instrText>
          </w:r>
          <w:r w:rsidRPr="009E24DD">
            <w:rPr>
              <w:rFonts w:asciiTheme="minorHAnsi" w:hAnsiTheme="minorHAnsi" w:cstheme="minorHAnsi"/>
              <w:caps w:val="0"/>
              <w:sz w:val="20"/>
              <w:szCs w:val="20"/>
            </w:rPr>
            <w:fldChar w:fldCharType="end"/>
          </w:r>
        </w:p>
      </w:tc>
    </w:tr>
    <w:tr w:rsidR="007208E5" w:rsidTr="00A031F5" w14:paraId="28A2AFCC" w14:textId="77777777">
      <w:trPr>
        <w:trHeight w:val="380"/>
      </w:trPr>
      <w:sdt>
        <w:sdtPr>
          <w:rPr>
            <w:rFonts w:asciiTheme="minorHAnsi" w:hAnsiTheme="minorHAnsi" w:eastAsiaTheme="minorEastAsia" w:cstheme="minorHAnsi"/>
            <w:caps w:val="0"/>
            <w:sz w:val="20"/>
            <w:szCs w:val="20"/>
          </w:rPr>
          <w:alias w:val="#Nav: /Header/GeneralTermsLbl"/>
          <w:tag w:val="#Nav: ANT Standard Sales - Invoice/50000"/>
          <w:id w:val="-585460870"/>
          <w:placeholder>
            <w:docPart w:val="903659A04DE84F5D949E127B472F6299"/>
          </w:placeholder>
          <w:dataBinding w:prefixMappings="xmlns:ns0='urn:microsoft-dynamics-nav/reports/ANT Standard Sales - Invoice/50000/'" w:xpath="/ns0:NavWordReportXmlPart[1]/ns0:Header[1]/ns0:GeneralTermsLbl[1]" w:storeItemID="{51D21390-3CA7-4AAD-BBD9-26401CE3639F}"/>
          <w:text/>
        </w:sdtPr>
        <w:sdtEndPr/>
        <w:sdtContent>
          <w:tc>
            <w:tcPr>
              <w:tcW w:w="5000" w:type="pct"/>
              <w:gridSpan w:val="4"/>
            </w:tcPr>
            <w:p w:rsidRPr="00FB1F78" w:rsidR="007208E5" w:rsidP="007208E5" w:rsidRDefault="007208E5" w14:paraId="5118347E" w14:textId="42B22E90">
              <w:pPr>
                <w:pStyle w:val="Heading2"/>
                <w:outlineLvl w:val="1"/>
                <w:rPr>
                  <w:rFonts w:asciiTheme="minorHAnsi" w:hAnsiTheme="minorHAnsi" w:cstheme="minorHAnsi"/>
                  <w:b/>
                  <w:bCs/>
                  <w:caps w:val="0"/>
                  <w:sz w:val="20"/>
                  <w:szCs w:val="20"/>
                </w:rPr>
              </w:pPr>
              <w:r w:rsidRPr="002E3D07">
                <w:rPr>
                  <w:rFonts w:asciiTheme="minorHAnsi" w:hAnsiTheme="minorHAnsi" w:eastAsiaTheme="minorEastAsia" w:cstheme="minorHAnsi"/>
                  <w:caps w:val="0"/>
                  <w:sz w:val="18"/>
                  <w:szCs w:val="18"/>
                </w:rPr>
                <w:t>GeneralTermsLbl</w:t>
              </w:r>
            </w:p>
          </w:tc>
        </w:sdtContent>
      </w:sdt>
    </w:tr>
    <w:tr w:rsidR="0023400D" w:rsidTr="00A031F5" w14:paraId="1C518FF6" w14:textId="77777777">
      <w:trPr>
        <w:trHeight w:val="380"/>
      </w:trPr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IBAN_Lbl"/>
          <w:tag w:val="#Nav: ANT Standard Sales - Invoice/50000"/>
          <w:id w:val="665216388"/>
          <w:placeholder>
            <w:docPart w:val="C27D34AAFE0F4C2FA7EFA503133FD340"/>
          </w:placeholder>
          <w:dataBinding w:prefixMappings="xmlns:ns0='urn:microsoft-dynamics-nav/reports/ANT Standard Sales - Invoice/50000/'" w:xpath="/ns0:NavWordReportXmlPart[1]/ns0:Header[1]/ns0:CompanyIBAN_Lbl[1]" w:storeItemID="{51D21390-3CA7-4AAD-BBD9-26401CE3639F}"/>
          <w:text/>
        </w:sdtPr>
        <w:sdtEndPr/>
        <w:sdtContent>
          <w:tc>
            <w:tcPr>
              <w:tcW w:w="1432" w:type="pct"/>
            </w:tcPr>
            <w:p w:rsidRPr="005A2B03" w:rsidR="0023400D" w:rsidP="00C43401" w:rsidRDefault="004773B6" w14:paraId="375AE06C" w14:textId="77349D4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5A2B03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CompanyIBAN_Lbl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SWIFT_Lbl"/>
          <w:tag w:val="#Nav: ANT Standard Sales - Invoice/50000"/>
          <w:id w:val="1041626217"/>
          <w:placeholder>
            <w:docPart w:val="0F2A0618411C4189B04A7224C2A1A973"/>
          </w:placeholder>
          <w:dataBinding w:prefixMappings="xmlns:ns0='urn:microsoft-dynamics-nav/reports/ANT Standard Sales - Invoice/50000/'" w:xpath="/ns0:NavWordReportXmlPart[1]/ns0:Header[1]/ns0:CompanySWIFT_Lbl[1]" w:storeItemID="{51D21390-3CA7-4AAD-BBD9-26401CE3639F}"/>
          <w:text/>
        </w:sdtPr>
        <w:sdtEndPr/>
        <w:sdtContent>
          <w:tc>
            <w:tcPr>
              <w:tcW w:w="1200" w:type="pct"/>
            </w:tcPr>
            <w:p w:rsidRPr="005A2B03" w:rsidR="0023400D" w:rsidP="00C43401" w:rsidRDefault="004773B6" w14:paraId="346068B3" w14:textId="7B20999E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92555D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CompanySWIFT</w:t>
              </w:r>
              <w:r w:rsidRPr="005A2B03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_</w:t>
              </w:r>
              <w:proofErr w:type="spellStart"/>
              <w:r w:rsidRPr="005A2B03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Lbl</w:t>
              </w:r>
              <w:proofErr w:type="spellEnd"/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F6862642B670485D91A0A51A40602CB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000" w:type="pct"/>
              <w:tcMar>
                <w:right w:w="0" w:type="dxa"/>
              </w:tcMar>
            </w:tcPr>
            <w:p w:rsidRPr="003260F6" w:rsidR="0023400D" w:rsidP="00C43401" w:rsidRDefault="004773B6" w14:paraId="719D7038" w14:textId="24A4C774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  <w:tc>
        <w:tcPr>
          <w:tcW w:w="1368" w:type="pct"/>
        </w:tcPr>
        <w:p w:rsidRPr="003260F6" w:rsidR="0023400D" w:rsidP="00C43401" w:rsidRDefault="0023400D" w14:paraId="3FE70257" w14:textId="014C7B5E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</w:tr>
    <w:tr w:rsidRPr="00F83594" w:rsidR="004773B6" w:rsidTr="00A031F5" w14:paraId="14304CAB" w14:textId="77777777">
      <w:trPr>
        <w:trHeight w:val="258"/>
      </w:trPr>
      <w:sdt>
        <w:sdtPr>
          <w:rPr>
            <w:rFonts w:cstheme="minorHAnsi"/>
            <w:sz w:val="20"/>
            <w:szCs w:val="20"/>
          </w:rPr>
          <w:alias w:val="#Nav: /Header/CompanyIBAN"/>
          <w:tag w:val="#Nav: ANT Standard Sales - Invoice/50000"/>
          <w:id w:val="-254054093"/>
          <w:placeholder>
            <w:docPart w:val="0713897CB298498AABCCAA97F812D491"/>
          </w:placeholder>
          <w:dataBinding w:prefixMappings="xmlns:ns0='urn:microsoft-dynamics-nav/reports/ANT Standard Sales - Invoice/50000/'" w:xpath="/ns0:NavWordReportXmlPart[1]/ns0:Header[1]/ns0:CompanyIBAN[1]" w:storeItemID="{51D21390-3CA7-4AAD-BBD9-26401CE3639F}"/>
          <w:text/>
        </w:sdtPr>
        <w:sdtEndPr/>
        <w:sdtContent>
          <w:tc>
            <w:tcPr>
              <w:tcW w:w="1432" w:type="pct"/>
            </w:tcPr>
            <w:p w:rsidRPr="00357784" w:rsidR="004773B6" w:rsidP="004773B6" w:rsidRDefault="004773B6" w14:paraId="000C875E" w14:textId="0172655D">
              <w:pPr>
                <w:rPr>
                  <w:rFonts w:cstheme="minorHAnsi"/>
                  <w:sz w:val="20"/>
                  <w:szCs w:val="20"/>
                </w:rPr>
              </w:pPr>
              <w:r w:rsidRPr="00505ECF">
                <w:rPr>
                  <w:rFonts w:cstheme="minorHAnsi"/>
                  <w:sz w:val="20"/>
                  <w:szCs w:val="20"/>
                </w:rPr>
                <w:t>CompanyIBAN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SWIFT"/>
          <w:tag w:val="#Nav: ANT Standard Sales - Invoice/50000"/>
          <w:id w:val="1087192877"/>
          <w:placeholder>
            <w:docPart w:val="1EF85EA0F1AD42D0BB8094FC1BDBF658"/>
          </w:placeholder>
          <w:dataBinding w:prefixMappings="xmlns:ns0='urn:microsoft-dynamics-nav/reports/ANT Standard Sales - Invoice/50000/'" w:xpath="/ns0:NavWordReportXmlPart[1]/ns0:Header[1]/ns0:CompanySWIFT[1]" w:storeItemID="{51D21390-3CA7-4AAD-BBD9-26401CE3639F}"/>
          <w:text/>
        </w:sdtPr>
        <w:sdtEndPr/>
        <w:sdtContent>
          <w:tc>
            <w:tcPr>
              <w:tcW w:w="1200" w:type="pct"/>
            </w:tcPr>
            <w:p w:rsidRPr="0092555D" w:rsidR="004773B6" w:rsidP="004773B6" w:rsidRDefault="004773B6" w14:paraId="7BB1E10F" w14:textId="5DB6210A">
              <w:pPr>
                <w:rPr>
                  <w:rFonts w:eastAsiaTheme="majorEastAsia" w:cstheme="minorHAnsi"/>
                  <w:color w:val="0070C0"/>
                  <w:sz w:val="20"/>
                  <w:szCs w:val="20"/>
                  <w:lang w:val="da-DK"/>
                </w:rPr>
              </w:pPr>
              <w:r w:rsidRPr="00505ECF">
                <w:rPr>
                  <w:rFonts w:cstheme="minorHAnsi"/>
                  <w:sz w:val="20"/>
                  <w:szCs w:val="20"/>
                </w:rPr>
                <w:t>CompanySWIFT</w:t>
              </w:r>
            </w:p>
          </w:tc>
        </w:sdtContent>
      </w:sdt>
      <w:sdt>
        <w:sdtPr>
          <w:rPr>
            <w:rFonts w:eastAsiaTheme="majorEastAsia" w:cstheme="minorHAnsi"/>
            <w:color w:val="0070C0"/>
            <w:sz w:val="20"/>
            <w:szCs w:val="20"/>
            <w:lang w:val="da-DK"/>
          </w:rPr>
          <w:id w:val="2043394005"/>
          <w:placeholder>
            <w:docPart w:val="9787D95DA47B45A9BFD78999D698DA1E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000" w:type="pct"/>
              <w:tcMar>
                <w:right w:w="0" w:type="dxa"/>
              </w:tcMar>
            </w:tcPr>
            <w:p w:rsidRPr="0092555D" w:rsidR="004773B6" w:rsidP="004773B6" w:rsidRDefault="004773B6" w14:paraId="7213FA54" w14:textId="0A0D7B56">
              <w:pPr>
                <w:rPr>
                  <w:rFonts w:eastAsiaTheme="majorEastAsia" w:cstheme="minorHAnsi"/>
                  <w:color w:val="0070C0"/>
                  <w:sz w:val="20"/>
                  <w:szCs w:val="20"/>
                  <w:lang w:val="da-DK"/>
                </w:rPr>
              </w:pPr>
              <w:proofErr w:type="spellStart"/>
              <w:r w:rsidRPr="0092555D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  <w:tc>
        <w:tcPr>
          <w:tcW w:w="1368" w:type="pct"/>
        </w:tcPr>
        <w:p w:rsidRPr="005A2FAF" w:rsidR="004773B6" w:rsidP="00BE452A" w:rsidRDefault="00500C9F" w14:paraId="03775624" w14:textId="33DBB8A2">
          <w:pPr>
            <w:ind w:left="720"/>
            <w:jc w:val="right"/>
            <w:rPr>
              <w:rFonts w:cstheme="minorHAnsi"/>
              <w:sz w:val="20"/>
              <w:szCs w:val="20"/>
            </w:rPr>
          </w:pPr>
          <w:sdt>
            <w:sdtPr>
              <w:rPr>
                <w:rFonts w:cstheme="minorHAnsi"/>
                <w:sz w:val="20"/>
                <w:szCs w:val="20"/>
              </w:rPr>
              <w:alias w:val="#Nav: /Header/Page_Lbl"/>
              <w:tag w:val="#Nav: ANT Standard Sales - Invoice/50000"/>
              <w:id w:val="1339418013"/>
              <w:placeholder>
                <w:docPart w:val="DefaultPlaceholder_-1854013440"/>
              </w:placeholder>
              <w:dataBinding w:prefixMappings="xmlns:ns0='urn:microsoft-dynamics-nav/reports/ANT Standard Sales - Invoice/50000/'" w:xpath="/ns0:NavWordReportXmlPart[1]/ns0:Header[1]/ns0:Page_Lbl[1]" w:storeItemID="{51D21390-3CA7-4AAD-BBD9-26401CE3639F}"/>
              <w:text/>
            </w:sdtPr>
            <w:sdtEndPr/>
            <w:sdtContent>
              <w:proofErr w:type="spellStart"/>
              <w:r w:rsidR="00B22ED3">
                <w:rPr>
                  <w:rFonts w:cstheme="minorHAnsi"/>
                  <w:sz w:val="20"/>
                  <w:szCs w:val="20"/>
                </w:rPr>
                <w:t>Page_Lbl</w:t>
              </w:r>
              <w:proofErr w:type="spellEnd"/>
            </w:sdtContent>
          </w:sdt>
          <w:r w:rsidRPr="009B1AB7" w:rsidR="004773B6">
            <w:rPr>
              <w:rFonts w:cstheme="minorHAnsi"/>
              <w:sz w:val="20"/>
              <w:szCs w:val="20"/>
            </w:rPr>
            <w:t xml:space="preserve"> </w:t>
          </w:r>
          <w:r w:rsidRPr="009B1AB7" w:rsidR="004773B6">
            <w:rPr>
              <w:rFonts w:cstheme="minorHAnsi"/>
              <w:sz w:val="20"/>
              <w:szCs w:val="20"/>
            </w:rPr>
            <w:fldChar w:fldCharType="begin"/>
          </w:r>
          <w:r w:rsidRPr="009B1AB7" w:rsidR="004773B6">
            <w:rPr>
              <w:rFonts w:cstheme="minorHAnsi"/>
              <w:sz w:val="20"/>
              <w:szCs w:val="20"/>
            </w:rPr>
            <w:instrText xml:space="preserve"> PAGE  \* Arabic  \* MERGEFORMAT </w:instrText>
          </w:r>
          <w:r w:rsidRPr="009B1AB7" w:rsidR="004773B6">
            <w:rPr>
              <w:rFonts w:cstheme="minorHAnsi"/>
              <w:sz w:val="20"/>
              <w:szCs w:val="20"/>
            </w:rPr>
            <w:fldChar w:fldCharType="separate"/>
          </w:r>
          <w:r w:rsidRPr="009B1AB7" w:rsidR="004773B6">
            <w:rPr>
              <w:rFonts w:cstheme="minorHAnsi"/>
              <w:sz w:val="20"/>
              <w:szCs w:val="20"/>
            </w:rPr>
            <w:t>1</w:t>
          </w:r>
          <w:r w:rsidRPr="009B1AB7" w:rsidR="004773B6">
            <w:rPr>
              <w:rFonts w:cstheme="minorHAnsi"/>
              <w:sz w:val="20"/>
              <w:szCs w:val="20"/>
            </w:rPr>
            <w:fldChar w:fldCharType="end"/>
          </w:r>
          <w:r w:rsidRPr="009B1AB7" w:rsidR="004773B6">
            <w:rPr>
              <w:rFonts w:cstheme="minorHAnsi"/>
              <w:sz w:val="20"/>
              <w:szCs w:val="20"/>
            </w:rPr>
            <w:t xml:space="preserve"> </w:t>
          </w:r>
          <w:sdt>
            <w:sdtPr>
              <w:rPr>
                <w:rFonts w:cstheme="minorHAnsi"/>
                <w:sz w:val="20"/>
                <w:szCs w:val="20"/>
              </w:rPr>
              <w:alias w:val="#Nav: /Header/OfLbl"/>
              <w:tag w:val="#Nav: ANT Standard Sales - Invoice/50000"/>
              <w:id w:val="2027667987"/>
              <w:placeholder>
                <w:docPart w:val="DefaultPlaceholder_-1854013440"/>
              </w:placeholder>
              <w:dataBinding w:prefixMappings="xmlns:ns0='urn:microsoft-dynamics-nav/reports/ANT Standard Sales - Invoice/50000/'" w:xpath="/ns0:NavWordReportXmlPart[1]/ns0:Header[1]/ns0:OfLbl[1]" w:storeItemID="{51D21390-3CA7-4AAD-BBD9-26401CE3639F}"/>
              <w:text/>
            </w:sdtPr>
            <w:sdtEndPr/>
            <w:sdtContent>
              <w:proofErr w:type="spellStart"/>
              <w:r w:rsidR="00B22ED3">
                <w:rPr>
                  <w:rFonts w:cstheme="minorHAnsi"/>
                  <w:sz w:val="20"/>
                  <w:szCs w:val="20"/>
                </w:rPr>
                <w:t>OfLbl</w:t>
              </w:r>
              <w:proofErr w:type="spellEnd"/>
            </w:sdtContent>
          </w:sdt>
          <w:r w:rsidRPr="009B1AB7" w:rsidR="004773B6">
            <w:rPr>
              <w:rFonts w:cstheme="minorHAnsi"/>
              <w:sz w:val="20"/>
              <w:szCs w:val="20"/>
            </w:rPr>
            <w:t xml:space="preserve"> </w:t>
          </w:r>
          <w:r w:rsidRPr="009B1AB7" w:rsidR="004773B6">
            <w:rPr>
              <w:rFonts w:cstheme="minorHAnsi"/>
              <w:sz w:val="20"/>
              <w:szCs w:val="20"/>
            </w:rPr>
            <w:fldChar w:fldCharType="begin"/>
          </w:r>
          <w:r w:rsidRPr="009B1AB7" w:rsidR="004773B6">
            <w:rPr>
              <w:rFonts w:cstheme="minorHAnsi"/>
              <w:sz w:val="20"/>
              <w:szCs w:val="20"/>
            </w:rPr>
            <w:instrText xml:space="preserve"> NUMPAGES  \* Arabic  \* MERGEFORMAT </w:instrText>
          </w:r>
          <w:r w:rsidRPr="009B1AB7" w:rsidR="004773B6">
            <w:rPr>
              <w:rFonts w:cstheme="minorHAnsi"/>
              <w:sz w:val="20"/>
              <w:szCs w:val="20"/>
            </w:rPr>
            <w:fldChar w:fldCharType="separate"/>
          </w:r>
          <w:r w:rsidRPr="009B1AB7" w:rsidR="004773B6">
            <w:rPr>
              <w:rFonts w:cstheme="minorHAnsi"/>
              <w:sz w:val="20"/>
              <w:szCs w:val="20"/>
            </w:rPr>
            <w:t>2</w:t>
          </w:r>
          <w:r w:rsidRPr="009B1AB7" w:rsidR="004773B6">
            <w:rPr>
              <w:rFonts w:cstheme="minorHAnsi"/>
              <w:sz w:val="20"/>
              <w:szCs w:val="20"/>
            </w:rPr>
            <w:fldChar w:fldCharType="end"/>
          </w:r>
        </w:p>
      </w:tc>
    </w:tr>
  </w:tbl>
  <w:p w:rsidRPr="005C497A" w:rsidR="00C43401" w:rsidRDefault="00C43401" w14:paraId="1BF9E85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C9F" w:rsidP="00E40C63" w:rsidRDefault="00500C9F" w14:paraId="5AA93FB2" w14:textId="77777777">
      <w:pPr>
        <w:spacing w:after="0"/>
      </w:pPr>
      <w:r>
        <w:separator/>
      </w:r>
    </w:p>
  </w:footnote>
  <w:footnote w:type="continuationSeparator" w:id="0">
    <w:p w:rsidR="00500C9F" w:rsidP="00E40C63" w:rsidRDefault="00500C9F" w14:paraId="7B0CFCC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F7" w:rsidRDefault="00470AF7" w14:paraId="0512BC9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117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23"/>
      <w:gridCol w:w="21"/>
    </w:tblGrid>
    <w:tr w:rsidR="00C43401" w:rsidTr="00D1580B" w14:paraId="0C0F51B9" w14:textId="77777777">
      <w:trPr>
        <w:trHeight w:val="1845"/>
      </w:trPr>
      <w:tc>
        <w:tcPr>
          <w:tcW w:w="4990" w:type="pct"/>
        </w:tcPr>
        <w:p w:rsidRPr="00C43401" w:rsidR="00C43401" w:rsidP="00C43401" w:rsidRDefault="00500C9F" w14:paraId="218C71A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ANT Standard Sales - Invoice/50000"/>
              <w:id w:val="1118172250"/>
              <w:placeholder>
                <w:docPart w:val="85F17D8968A64DA6A4F66CAAC909213D"/>
              </w:placeholder>
              <w:dataBinding w:prefixMappings="xmlns:ns0='urn:microsoft-dynamics-nav/reports/ANT Standard Sales - Invoice/50000/'" w:xpath="/ns0:NavWordReportXmlPart[1]/ns0:Header[1]/ns0:DocumentTitle_Lbl[1]" w:storeItemID="{51D21390-3CA7-4AAD-BBD9-26401CE3639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ANT Standard Sales - Invoice/50000"/>
              <w:id w:val="-1792285139"/>
              <w:placeholder>
                <w:docPart w:val="85F17D8968A64DA6A4F66CAAC909213D"/>
              </w:placeholder>
              <w:dataBinding w:prefixMappings="xmlns:ns0='urn:microsoft-dynamics-nav/reports/ANT Standard Sales - Invoice/50000/'" w:xpath="/ns0:NavWordReportXmlPart[1]/ns0:Header[1]/ns0:DocumentNo[1]" w:storeItemID="{51D21390-3CA7-4AAD-BBD9-26401CE3639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NT Standard Sales - Invoice/50000"/>
            <w:id w:val="-1183590736"/>
            <w:placeholder>
              <w:docPart w:val="647FBC123D0D4A4C8824A50443E4DFC1"/>
            </w:placeholder>
            <w:dataBinding w:prefixMappings="xmlns:ns0='urn:microsoft-dynamics-nav/reports/ANT Standard Sales - Invoice/50000/'" w:xpath="/ns0:NavWordReportXmlPart[1]/ns0:Header[1]/ns0:DocumentDate[1]" w:storeItemID="{51D21390-3CA7-4AAD-BBD9-26401CE3639F}"/>
            <w:text/>
          </w:sdtPr>
          <w:sdtEndPr/>
          <w:sdtContent>
            <w:p w:rsidR="00A62144" w:rsidP="00C43401" w:rsidRDefault="00C43401" w14:paraId="4AED68BD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7B75B9" w:rsidP="00C43401" w:rsidRDefault="007B75B9" w14:paraId="14BD1622" w14:textId="77777777">
          <w:pPr>
            <w:pStyle w:val="NoSpacing"/>
          </w:pPr>
        </w:p>
        <w:p w:rsidR="007B75B9" w:rsidP="00C43401" w:rsidRDefault="007B75B9" w14:paraId="06B7168C" w14:textId="7805B446">
          <w:pPr>
            <w:pStyle w:val="NoSpacing"/>
            <w:rPr>
              <w:b/>
              <w:bCs/>
              <w:sz w:val="20"/>
              <w:szCs w:val="20"/>
            </w:rPr>
          </w:pPr>
        </w:p>
        <w:tbl>
          <w:tblPr>
            <w:tblStyle w:val="TableGrid"/>
            <w:tblW w:w="10512" w:type="dxa"/>
            <w:tblInd w:w="3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Look w:val="04A0" w:firstRow="1" w:lastRow="0" w:firstColumn="1" w:lastColumn="0" w:noHBand="0" w:noVBand="1"/>
          </w:tblPr>
          <w:tblGrid>
            <w:gridCol w:w="2607"/>
            <w:gridCol w:w="2509"/>
            <w:gridCol w:w="1212"/>
            <w:gridCol w:w="1390"/>
            <w:gridCol w:w="561"/>
            <w:gridCol w:w="2233"/>
          </w:tblGrid>
          <w:tr w:rsidR="00F968B0" w:rsidTr="00625F29" w14:paraId="187E7810" w14:textId="77777777">
            <w:trPr>
              <w:trHeight w:val="318"/>
            </w:trPr>
            <w:tc>
              <w:tcPr>
                <w:tcW w:w="2607" w:type="dxa"/>
              </w:tcPr>
              <w:p w:rsidRPr="00F968B0" w:rsidR="00F968B0" w:rsidP="00F968B0" w:rsidRDefault="00F968B0" w14:paraId="5923C7D1" w14:textId="5080FE40">
                <w:pPr>
                  <w:pStyle w:val="NoSpacing"/>
                  <w:ind w:left="-107"/>
                  <w:rPr>
                    <w:sz w:val="20"/>
                    <w:szCs w:val="20"/>
                  </w:rPr>
                </w:pPr>
                <w:r w:rsidRPr="009E24DD">
                  <w:rPr>
                    <w:sz w:val="20"/>
                    <w:szCs w:val="20"/>
                  </w:rPr>
                  <w:fldChar w:fldCharType="begin"/>
                </w:r>
                <w:r w:rsidRPr="009E24DD">
                  <w:rPr>
                    <w:sz w:val="20"/>
                    <w:szCs w:val="20"/>
                  </w:rPr>
                  <w:instrText xml:space="preserve"> IF </w:instrText>
                </w:r>
                <w:r w:rsidRPr="009E24DD">
                  <w:rPr>
                    <w:sz w:val="20"/>
                    <w:szCs w:val="20"/>
                  </w:rPr>
                  <w:fldChar w:fldCharType="begin"/>
                </w:r>
                <w:r w:rsidRPr="009E24DD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E24DD">
                  <w:rPr>
                    <w:sz w:val="20"/>
                    <w:szCs w:val="20"/>
                  </w:rPr>
                  <w:fldChar w:fldCharType="separate"/>
                </w:r>
                <w:r w:rsidR="00FF779E">
                  <w:rPr>
                    <w:noProof/>
                    <w:sz w:val="20"/>
                    <w:szCs w:val="20"/>
                  </w:rPr>
                  <w:instrText>2</w:instrText>
                </w:r>
                <w:r w:rsidRPr="009E24DD">
                  <w:rPr>
                    <w:sz w:val="20"/>
                    <w:szCs w:val="20"/>
                  </w:rPr>
                  <w:fldChar w:fldCharType="end"/>
                </w:r>
                <w:r w:rsidRPr="009E24DD">
                  <w:rPr>
                    <w:sz w:val="20"/>
                    <w:szCs w:val="20"/>
                  </w:rPr>
                  <w:instrText xml:space="preserve"> &lt;&gt; 1 </w:instrText>
                </w:r>
                <w:sdt>
                  <w:sdtPr>
                    <w:rPr>
                      <w:sz w:val="20"/>
                      <w:szCs w:val="20"/>
                    </w:rPr>
                    <w:alias w:val="#Nav: /Header/TransportLbl"/>
                    <w:tag w:val="#Nav: ANT Standard Sales - Invoice/50000"/>
                    <w:id w:val="185802025"/>
                    <w:placeholder>
                      <w:docPart w:val="885AE5EDCEB341C6A9BBADE2AD00446F"/>
                    </w:placeholder>
                    <w:dataBinding w:prefixMappings="xmlns:ns0='urn:microsoft-dynamics-nav/reports/ANT Standard Sales - Invoice/50000/'" w:xpath="/ns0:NavWordReportXmlPart[1]/ns0:Header[1]/ns0:TransportLbl[1]" w:storeItemID="{51D21390-3CA7-4AAD-BBD9-26401CE3639F}"/>
                    <w:text/>
                  </w:sdtPr>
                  <w:sdtEndPr/>
                  <w:sdtContent>
                    <w:r w:rsidR="00743551">
                      <w:rPr>
                        <w:sz w:val="20"/>
                        <w:szCs w:val="20"/>
                      </w:rPr>
                      <w:instrText>TransportLbl</w:instrText>
                    </w:r>
                  </w:sdtContent>
                </w:sdt>
                <w:r w:rsidRPr="009E24DD">
                  <w:rPr>
                    <w:sz w:val="20"/>
                    <w:szCs w:val="20"/>
                  </w:rPr>
                  <w:instrText xml:space="preserve"> </w:instrText>
                </w:r>
                <w:r w:rsidRPr="009E24DD">
                  <w:rPr>
                    <w:sz w:val="20"/>
                    <w:szCs w:val="20"/>
                  </w:rPr>
                  <w:fldChar w:fldCharType="separate"/>
                </w:r>
                <w:r w:rsidR="00FF779E">
                  <w:rPr>
                    <w:noProof/>
                    <w:sz w:val="20"/>
                    <w:szCs w:val="20"/>
                  </w:rPr>
                  <w:t>TransportLbl</w:t>
                </w:r>
                <w:r w:rsidRPr="009E24DD">
                  <w:rPr>
                    <w:sz w:val="20"/>
                    <w:szCs w:val="20"/>
                  </w:rPr>
                  <w:fldChar w:fldCharType="end"/>
                </w:r>
              </w:p>
            </w:tc>
            <w:tc>
              <w:tcPr>
                <w:tcW w:w="2509" w:type="dxa"/>
              </w:tcPr>
              <w:p w:rsidRPr="00A2674B" w:rsidR="00F968B0" w:rsidP="00C43401" w:rsidRDefault="00F968B0" w14:paraId="74246A79" w14:textId="5A21AE2D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  <w:tc>
              <w:tcPr>
                <w:tcW w:w="1212" w:type="dxa"/>
              </w:tcPr>
              <w:p w:rsidRPr="00C60181" w:rsidR="00F968B0" w:rsidP="00DE6884" w:rsidRDefault="00F968B0" w14:paraId="3415AC2D" w14:textId="11E2594B">
                <w:pPr>
                  <w:pStyle w:val="NoSpacing"/>
                  <w:jc w:val="right"/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1390" w:type="dxa"/>
              </w:tcPr>
              <w:p w:rsidR="00F968B0" w:rsidP="00C43401" w:rsidRDefault="00F968B0" w14:paraId="3E7B1CE1" w14:textId="77777777">
                <w:pPr>
                  <w:pStyle w:val="NoSpacing"/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561" w:type="dxa"/>
              </w:tcPr>
              <w:p w:rsidR="00F968B0" w:rsidP="00C43401" w:rsidRDefault="00F968B0" w14:paraId="140FB81C" w14:textId="77777777">
                <w:pPr>
                  <w:pStyle w:val="NoSpacing"/>
                  <w:rPr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2233" w:type="dxa"/>
              </w:tcPr>
              <w:p w:rsidRPr="00A645F8" w:rsidR="00F968B0" w:rsidP="00DE6884" w:rsidRDefault="00F968B0" w14:paraId="3A16D1E1" w14:textId="361AB8E8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9E24DD">
                  <w:rPr>
                    <w:sz w:val="20"/>
                    <w:szCs w:val="20"/>
                  </w:rPr>
                  <w:fldChar w:fldCharType="begin"/>
                </w:r>
                <w:r w:rsidRPr="009E24DD">
                  <w:rPr>
                    <w:sz w:val="20"/>
                    <w:szCs w:val="20"/>
                  </w:rPr>
                  <w:instrText xml:space="preserve"> IF </w:instrText>
                </w:r>
                <w:r w:rsidRPr="009E24DD">
                  <w:rPr>
                    <w:sz w:val="20"/>
                    <w:szCs w:val="20"/>
                  </w:rPr>
                  <w:fldChar w:fldCharType="begin"/>
                </w:r>
                <w:r w:rsidRPr="009E24DD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E24DD">
                  <w:rPr>
                    <w:sz w:val="20"/>
                    <w:szCs w:val="20"/>
                  </w:rPr>
                  <w:fldChar w:fldCharType="separate"/>
                </w:r>
                <w:r w:rsidR="00FF779E">
                  <w:rPr>
                    <w:noProof/>
                    <w:sz w:val="20"/>
                    <w:szCs w:val="20"/>
                  </w:rPr>
                  <w:instrText>2</w:instrText>
                </w:r>
                <w:r w:rsidRPr="009E24DD">
                  <w:rPr>
                    <w:sz w:val="20"/>
                    <w:szCs w:val="20"/>
                  </w:rPr>
                  <w:fldChar w:fldCharType="end"/>
                </w:r>
                <w:r w:rsidRPr="009E24DD">
                  <w:rPr>
                    <w:sz w:val="20"/>
                    <w:szCs w:val="20"/>
                  </w:rPr>
                  <w:instrText xml:space="preserve"> &lt;&gt; 1 </w:instrText>
                </w:r>
                <w:r w:rsidRPr="009E24DD">
                  <w:rPr>
                    <w:sz w:val="20"/>
                    <w:szCs w:val="20"/>
                  </w:rPr>
                  <w:fldChar w:fldCharType="begin"/>
                </w:r>
                <w:r w:rsidRPr="009E24DD">
                  <w:rPr>
                    <w:sz w:val="20"/>
                    <w:szCs w:val="20"/>
                  </w:rPr>
                  <w:instrText xml:space="preserve"> STYLEREF  TransHdrAmt  \* MERGEFORMAT </w:instrText>
                </w:r>
                <w:r w:rsidRPr="009E24DD">
                  <w:rPr>
                    <w:sz w:val="20"/>
                    <w:szCs w:val="20"/>
                  </w:rPr>
                  <w:fldChar w:fldCharType="separate"/>
                </w:r>
                <w:r w:rsidR="00FF779E">
                  <w:rPr>
                    <w:noProof/>
                    <w:sz w:val="20"/>
                    <w:szCs w:val="20"/>
                  </w:rPr>
                  <w:instrText>TransHeaderAmount</w:instrText>
                </w:r>
                <w:r w:rsidRPr="009E24DD">
                  <w:rPr>
                    <w:sz w:val="20"/>
                    <w:szCs w:val="20"/>
                  </w:rPr>
                  <w:fldChar w:fldCharType="end"/>
                </w:r>
                <w:r w:rsidRPr="009E24DD">
                  <w:rPr>
                    <w:sz w:val="20"/>
                    <w:szCs w:val="20"/>
                  </w:rPr>
                  <w:fldChar w:fldCharType="separate"/>
                </w:r>
                <w:r w:rsidR="00FF779E">
                  <w:rPr>
                    <w:noProof/>
                    <w:sz w:val="20"/>
                    <w:szCs w:val="20"/>
                  </w:rPr>
                  <w:t>TransHeaderAmount</w:t>
                </w:r>
                <w:r w:rsidRPr="009E24DD">
                  <w:rPr>
                    <w:sz w:val="20"/>
                    <w:szCs w:val="20"/>
                  </w:rPr>
                  <w:fldChar w:fldCharType="end"/>
                </w:r>
              </w:p>
            </w:tc>
          </w:tr>
        </w:tbl>
        <w:p w:rsidRPr="007B75B9" w:rsidR="00DE6884" w:rsidP="00C43401" w:rsidRDefault="00DE6884" w14:paraId="6091731F" w14:textId="4A53AA3F">
          <w:pPr>
            <w:pStyle w:val="NoSpacing"/>
            <w:rPr>
              <w:b/>
              <w:bCs/>
              <w:sz w:val="20"/>
              <w:szCs w:val="20"/>
            </w:rPr>
          </w:pPr>
        </w:p>
      </w:tc>
      <w:tc>
        <w:tcPr>
          <w:tcW w:w="10" w:type="pct"/>
        </w:tcPr>
        <w:p w:rsidR="00C43401" w:rsidP="00C43401" w:rsidRDefault="00C43401" w14:paraId="46FA515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2BED4E3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AF7" w:rsidRDefault="00470AF7" w14:paraId="216E56B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22"/>
    <w:multiLevelType w:val="hybridMultilevel"/>
    <w:tmpl w:val="6C2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730A8"/>
    <w:multiLevelType w:val="hybridMultilevel"/>
    <w:tmpl w:val="BCF4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C0ACB"/>
    <w:multiLevelType w:val="hybridMultilevel"/>
    <w:tmpl w:val="76EA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067"/>
    <w:rsid w:val="00037882"/>
    <w:rsid w:val="00043E9D"/>
    <w:rsid w:val="00043ECB"/>
    <w:rsid w:val="00046BA8"/>
    <w:rsid w:val="00047143"/>
    <w:rsid w:val="00063F20"/>
    <w:rsid w:val="00066F99"/>
    <w:rsid w:val="000675B3"/>
    <w:rsid w:val="00070EE8"/>
    <w:rsid w:val="00074151"/>
    <w:rsid w:val="00074EB8"/>
    <w:rsid w:val="0008315A"/>
    <w:rsid w:val="000844A3"/>
    <w:rsid w:val="000938FC"/>
    <w:rsid w:val="000A2D83"/>
    <w:rsid w:val="000A665A"/>
    <w:rsid w:val="000C124F"/>
    <w:rsid w:val="000D228E"/>
    <w:rsid w:val="000D537A"/>
    <w:rsid w:val="000D5A6D"/>
    <w:rsid w:val="000E071F"/>
    <w:rsid w:val="000F3393"/>
    <w:rsid w:val="00103846"/>
    <w:rsid w:val="00107E39"/>
    <w:rsid w:val="001109DB"/>
    <w:rsid w:val="00112FBA"/>
    <w:rsid w:val="0011793B"/>
    <w:rsid w:val="00121AF2"/>
    <w:rsid w:val="00122441"/>
    <w:rsid w:val="00123A7D"/>
    <w:rsid w:val="00126D5A"/>
    <w:rsid w:val="00130677"/>
    <w:rsid w:val="00134131"/>
    <w:rsid w:val="00134A71"/>
    <w:rsid w:val="00151C73"/>
    <w:rsid w:val="00160832"/>
    <w:rsid w:val="001616DC"/>
    <w:rsid w:val="001621D9"/>
    <w:rsid w:val="00163F24"/>
    <w:rsid w:val="001660D5"/>
    <w:rsid w:val="00170B01"/>
    <w:rsid w:val="00177B82"/>
    <w:rsid w:val="00190322"/>
    <w:rsid w:val="00192A6A"/>
    <w:rsid w:val="00192C0F"/>
    <w:rsid w:val="00193183"/>
    <w:rsid w:val="00193DE5"/>
    <w:rsid w:val="0019404C"/>
    <w:rsid w:val="0019543A"/>
    <w:rsid w:val="00195AC3"/>
    <w:rsid w:val="001A5988"/>
    <w:rsid w:val="001A63CC"/>
    <w:rsid w:val="001B6500"/>
    <w:rsid w:val="001B793C"/>
    <w:rsid w:val="001D179F"/>
    <w:rsid w:val="001D1CE2"/>
    <w:rsid w:val="001D2965"/>
    <w:rsid w:val="001D2CFF"/>
    <w:rsid w:val="001D6807"/>
    <w:rsid w:val="001E38FE"/>
    <w:rsid w:val="001E3C59"/>
    <w:rsid w:val="001F101C"/>
    <w:rsid w:val="001F1FAA"/>
    <w:rsid w:val="001F6BBF"/>
    <w:rsid w:val="001F7B9D"/>
    <w:rsid w:val="00200316"/>
    <w:rsid w:val="0020108A"/>
    <w:rsid w:val="00216A16"/>
    <w:rsid w:val="00217365"/>
    <w:rsid w:val="0022414A"/>
    <w:rsid w:val="00227BDC"/>
    <w:rsid w:val="0023400D"/>
    <w:rsid w:val="00235CA0"/>
    <w:rsid w:val="00235F0A"/>
    <w:rsid w:val="00236BD5"/>
    <w:rsid w:val="00245B0E"/>
    <w:rsid w:val="00251FA8"/>
    <w:rsid w:val="00261876"/>
    <w:rsid w:val="0026269B"/>
    <w:rsid w:val="00264D8D"/>
    <w:rsid w:val="002653C3"/>
    <w:rsid w:val="002669DB"/>
    <w:rsid w:val="00271EEA"/>
    <w:rsid w:val="002726A9"/>
    <w:rsid w:val="00273BA9"/>
    <w:rsid w:val="00283270"/>
    <w:rsid w:val="002848A5"/>
    <w:rsid w:val="00292924"/>
    <w:rsid w:val="0029628E"/>
    <w:rsid w:val="002A29DF"/>
    <w:rsid w:val="002A37A1"/>
    <w:rsid w:val="002A382C"/>
    <w:rsid w:val="002B6B46"/>
    <w:rsid w:val="002B7F36"/>
    <w:rsid w:val="002C4273"/>
    <w:rsid w:val="002C7384"/>
    <w:rsid w:val="002E2A56"/>
    <w:rsid w:val="002E3D07"/>
    <w:rsid w:val="002E7F9A"/>
    <w:rsid w:val="002F07DE"/>
    <w:rsid w:val="002F42BD"/>
    <w:rsid w:val="002F5A4A"/>
    <w:rsid w:val="002F6CB9"/>
    <w:rsid w:val="00304C33"/>
    <w:rsid w:val="003061DF"/>
    <w:rsid w:val="003135F0"/>
    <w:rsid w:val="00316C60"/>
    <w:rsid w:val="00317710"/>
    <w:rsid w:val="003260F6"/>
    <w:rsid w:val="00330805"/>
    <w:rsid w:val="003312E9"/>
    <w:rsid w:val="00332EEB"/>
    <w:rsid w:val="00335150"/>
    <w:rsid w:val="003361D7"/>
    <w:rsid w:val="0033761E"/>
    <w:rsid w:val="00337723"/>
    <w:rsid w:val="00341222"/>
    <w:rsid w:val="00341E83"/>
    <w:rsid w:val="00346B21"/>
    <w:rsid w:val="00355E20"/>
    <w:rsid w:val="00356D85"/>
    <w:rsid w:val="00357784"/>
    <w:rsid w:val="00362DE5"/>
    <w:rsid w:val="00362EA1"/>
    <w:rsid w:val="00364529"/>
    <w:rsid w:val="00364FD7"/>
    <w:rsid w:val="0037307B"/>
    <w:rsid w:val="00374316"/>
    <w:rsid w:val="00375035"/>
    <w:rsid w:val="003772EC"/>
    <w:rsid w:val="00381659"/>
    <w:rsid w:val="0038349C"/>
    <w:rsid w:val="0038633D"/>
    <w:rsid w:val="00390535"/>
    <w:rsid w:val="00392B43"/>
    <w:rsid w:val="00393BE1"/>
    <w:rsid w:val="00394029"/>
    <w:rsid w:val="003A0907"/>
    <w:rsid w:val="003A0E92"/>
    <w:rsid w:val="003A31D7"/>
    <w:rsid w:val="003A62FD"/>
    <w:rsid w:val="003A7E69"/>
    <w:rsid w:val="003B1D59"/>
    <w:rsid w:val="003B344A"/>
    <w:rsid w:val="003B3A21"/>
    <w:rsid w:val="003B4DE8"/>
    <w:rsid w:val="003B65EB"/>
    <w:rsid w:val="003C1AC6"/>
    <w:rsid w:val="003C2C96"/>
    <w:rsid w:val="003C4ED3"/>
    <w:rsid w:val="003D0C4F"/>
    <w:rsid w:val="003D120B"/>
    <w:rsid w:val="003D4B80"/>
    <w:rsid w:val="003E2178"/>
    <w:rsid w:val="003F77E2"/>
    <w:rsid w:val="0040698F"/>
    <w:rsid w:val="0041602B"/>
    <w:rsid w:val="0041708A"/>
    <w:rsid w:val="004251CE"/>
    <w:rsid w:val="00425AFA"/>
    <w:rsid w:val="0043655A"/>
    <w:rsid w:val="00442833"/>
    <w:rsid w:val="00444563"/>
    <w:rsid w:val="00447486"/>
    <w:rsid w:val="00451877"/>
    <w:rsid w:val="00451D06"/>
    <w:rsid w:val="00456A1B"/>
    <w:rsid w:val="0046083A"/>
    <w:rsid w:val="00470AF7"/>
    <w:rsid w:val="0047297C"/>
    <w:rsid w:val="0047382C"/>
    <w:rsid w:val="004738CF"/>
    <w:rsid w:val="004763E0"/>
    <w:rsid w:val="004773B6"/>
    <w:rsid w:val="0048687D"/>
    <w:rsid w:val="00492354"/>
    <w:rsid w:val="004A305C"/>
    <w:rsid w:val="004A4D71"/>
    <w:rsid w:val="004B22F6"/>
    <w:rsid w:val="004B3E55"/>
    <w:rsid w:val="004B47ED"/>
    <w:rsid w:val="004B6FE5"/>
    <w:rsid w:val="004C32D6"/>
    <w:rsid w:val="004C60A5"/>
    <w:rsid w:val="004D3B0A"/>
    <w:rsid w:val="004D6D45"/>
    <w:rsid w:val="004E006E"/>
    <w:rsid w:val="004E62B5"/>
    <w:rsid w:val="004F163D"/>
    <w:rsid w:val="004F2432"/>
    <w:rsid w:val="004F4682"/>
    <w:rsid w:val="00500C9F"/>
    <w:rsid w:val="00501628"/>
    <w:rsid w:val="0050342F"/>
    <w:rsid w:val="00505ECF"/>
    <w:rsid w:val="0051660C"/>
    <w:rsid w:val="005208B4"/>
    <w:rsid w:val="00524711"/>
    <w:rsid w:val="00524FE6"/>
    <w:rsid w:val="00534913"/>
    <w:rsid w:val="005349C7"/>
    <w:rsid w:val="0053573B"/>
    <w:rsid w:val="00543913"/>
    <w:rsid w:val="00544B4A"/>
    <w:rsid w:val="00546672"/>
    <w:rsid w:val="00552846"/>
    <w:rsid w:val="00553452"/>
    <w:rsid w:val="0055738E"/>
    <w:rsid w:val="00563DCD"/>
    <w:rsid w:val="00571E70"/>
    <w:rsid w:val="00572373"/>
    <w:rsid w:val="00572B65"/>
    <w:rsid w:val="005731CF"/>
    <w:rsid w:val="005757EA"/>
    <w:rsid w:val="00575EEE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B03"/>
    <w:rsid w:val="005A2CF5"/>
    <w:rsid w:val="005A2FAF"/>
    <w:rsid w:val="005A4BD1"/>
    <w:rsid w:val="005B247B"/>
    <w:rsid w:val="005B3676"/>
    <w:rsid w:val="005B41A2"/>
    <w:rsid w:val="005B6EA3"/>
    <w:rsid w:val="005C2A6F"/>
    <w:rsid w:val="005C497A"/>
    <w:rsid w:val="005D1B96"/>
    <w:rsid w:val="005D3CE9"/>
    <w:rsid w:val="005D7B2B"/>
    <w:rsid w:val="005E1455"/>
    <w:rsid w:val="005E3B50"/>
    <w:rsid w:val="005E3E33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25F29"/>
    <w:rsid w:val="0063711B"/>
    <w:rsid w:val="006412C6"/>
    <w:rsid w:val="00641A26"/>
    <w:rsid w:val="006433EE"/>
    <w:rsid w:val="00647859"/>
    <w:rsid w:val="00653AB2"/>
    <w:rsid w:val="00653D29"/>
    <w:rsid w:val="00655D07"/>
    <w:rsid w:val="00670B83"/>
    <w:rsid w:val="0067225B"/>
    <w:rsid w:val="0067403D"/>
    <w:rsid w:val="00677AD5"/>
    <w:rsid w:val="006800CE"/>
    <w:rsid w:val="00681074"/>
    <w:rsid w:val="0068273F"/>
    <w:rsid w:val="00682832"/>
    <w:rsid w:val="00683CCE"/>
    <w:rsid w:val="00684EEB"/>
    <w:rsid w:val="006907F2"/>
    <w:rsid w:val="00691708"/>
    <w:rsid w:val="006950C0"/>
    <w:rsid w:val="006955C1"/>
    <w:rsid w:val="006A130F"/>
    <w:rsid w:val="006A2A7B"/>
    <w:rsid w:val="006B0504"/>
    <w:rsid w:val="006B2F4E"/>
    <w:rsid w:val="006B7EAD"/>
    <w:rsid w:val="006C30D9"/>
    <w:rsid w:val="006C4581"/>
    <w:rsid w:val="006C525F"/>
    <w:rsid w:val="006C5DC4"/>
    <w:rsid w:val="006D4464"/>
    <w:rsid w:val="006D4B90"/>
    <w:rsid w:val="006D5011"/>
    <w:rsid w:val="006D64AE"/>
    <w:rsid w:val="006E1C06"/>
    <w:rsid w:val="006E41A5"/>
    <w:rsid w:val="006E7F45"/>
    <w:rsid w:val="006F2626"/>
    <w:rsid w:val="00701C55"/>
    <w:rsid w:val="00702AAD"/>
    <w:rsid w:val="007057CA"/>
    <w:rsid w:val="007107F8"/>
    <w:rsid w:val="0071439C"/>
    <w:rsid w:val="00715E7A"/>
    <w:rsid w:val="00716E24"/>
    <w:rsid w:val="00717D6A"/>
    <w:rsid w:val="007200AD"/>
    <w:rsid w:val="007208E5"/>
    <w:rsid w:val="0072773A"/>
    <w:rsid w:val="00730B7F"/>
    <w:rsid w:val="00731217"/>
    <w:rsid w:val="00731840"/>
    <w:rsid w:val="007327B9"/>
    <w:rsid w:val="00735EC6"/>
    <w:rsid w:val="00741F6B"/>
    <w:rsid w:val="007433CF"/>
    <w:rsid w:val="00743551"/>
    <w:rsid w:val="00746740"/>
    <w:rsid w:val="00747411"/>
    <w:rsid w:val="00751198"/>
    <w:rsid w:val="007532CB"/>
    <w:rsid w:val="007537BA"/>
    <w:rsid w:val="007574B2"/>
    <w:rsid w:val="00760FA8"/>
    <w:rsid w:val="00761441"/>
    <w:rsid w:val="00761F2E"/>
    <w:rsid w:val="00765190"/>
    <w:rsid w:val="00766078"/>
    <w:rsid w:val="0077236B"/>
    <w:rsid w:val="007773B8"/>
    <w:rsid w:val="00777632"/>
    <w:rsid w:val="00777ADC"/>
    <w:rsid w:val="00782414"/>
    <w:rsid w:val="00794E78"/>
    <w:rsid w:val="00797305"/>
    <w:rsid w:val="007A0A2F"/>
    <w:rsid w:val="007A1888"/>
    <w:rsid w:val="007A3649"/>
    <w:rsid w:val="007B2263"/>
    <w:rsid w:val="007B235B"/>
    <w:rsid w:val="007B3609"/>
    <w:rsid w:val="007B75B9"/>
    <w:rsid w:val="007C71CD"/>
    <w:rsid w:val="007D4AFC"/>
    <w:rsid w:val="007D6516"/>
    <w:rsid w:val="007E323C"/>
    <w:rsid w:val="007E4BFF"/>
    <w:rsid w:val="007F0817"/>
    <w:rsid w:val="007F11AC"/>
    <w:rsid w:val="007F505E"/>
    <w:rsid w:val="00802B5B"/>
    <w:rsid w:val="00807754"/>
    <w:rsid w:val="008157A5"/>
    <w:rsid w:val="008158B0"/>
    <w:rsid w:val="00815D27"/>
    <w:rsid w:val="008166C0"/>
    <w:rsid w:val="008170B3"/>
    <w:rsid w:val="00817EE6"/>
    <w:rsid w:val="00820262"/>
    <w:rsid w:val="00836184"/>
    <w:rsid w:val="00837C92"/>
    <w:rsid w:val="0084137E"/>
    <w:rsid w:val="00843DFA"/>
    <w:rsid w:val="00844D12"/>
    <w:rsid w:val="00845DAF"/>
    <w:rsid w:val="00845E08"/>
    <w:rsid w:val="00851383"/>
    <w:rsid w:val="008533EF"/>
    <w:rsid w:val="00854DDE"/>
    <w:rsid w:val="008562DD"/>
    <w:rsid w:val="00856BBF"/>
    <w:rsid w:val="008608B9"/>
    <w:rsid w:val="00860ECE"/>
    <w:rsid w:val="00871B1C"/>
    <w:rsid w:val="00877365"/>
    <w:rsid w:val="00877E93"/>
    <w:rsid w:val="00887375"/>
    <w:rsid w:val="00887C43"/>
    <w:rsid w:val="00890541"/>
    <w:rsid w:val="00893D99"/>
    <w:rsid w:val="008972AA"/>
    <w:rsid w:val="008A3457"/>
    <w:rsid w:val="008A4D6C"/>
    <w:rsid w:val="008B50E2"/>
    <w:rsid w:val="008B6890"/>
    <w:rsid w:val="008B6A7B"/>
    <w:rsid w:val="008C2393"/>
    <w:rsid w:val="008C3901"/>
    <w:rsid w:val="008D7475"/>
    <w:rsid w:val="008E766D"/>
    <w:rsid w:val="008F0A38"/>
    <w:rsid w:val="00900D4B"/>
    <w:rsid w:val="0090637C"/>
    <w:rsid w:val="009072D1"/>
    <w:rsid w:val="00907ECA"/>
    <w:rsid w:val="00910793"/>
    <w:rsid w:val="009118EA"/>
    <w:rsid w:val="00911CB8"/>
    <w:rsid w:val="00912C61"/>
    <w:rsid w:val="00922B1D"/>
    <w:rsid w:val="0092542A"/>
    <w:rsid w:val="0092555D"/>
    <w:rsid w:val="00933DB5"/>
    <w:rsid w:val="00933DDA"/>
    <w:rsid w:val="00934610"/>
    <w:rsid w:val="00940735"/>
    <w:rsid w:val="00943A17"/>
    <w:rsid w:val="009453BC"/>
    <w:rsid w:val="00947B95"/>
    <w:rsid w:val="00954C6C"/>
    <w:rsid w:val="0095599A"/>
    <w:rsid w:val="00962B71"/>
    <w:rsid w:val="00964206"/>
    <w:rsid w:val="00965ED6"/>
    <w:rsid w:val="00966D04"/>
    <w:rsid w:val="00981FEF"/>
    <w:rsid w:val="00982950"/>
    <w:rsid w:val="00982E57"/>
    <w:rsid w:val="00986DF2"/>
    <w:rsid w:val="00991278"/>
    <w:rsid w:val="0099175E"/>
    <w:rsid w:val="009930BD"/>
    <w:rsid w:val="009943A4"/>
    <w:rsid w:val="00997858"/>
    <w:rsid w:val="009A071B"/>
    <w:rsid w:val="009A16F6"/>
    <w:rsid w:val="009B1AB7"/>
    <w:rsid w:val="009B485A"/>
    <w:rsid w:val="009B6576"/>
    <w:rsid w:val="009B79E5"/>
    <w:rsid w:val="009C3830"/>
    <w:rsid w:val="009D29F0"/>
    <w:rsid w:val="009D508B"/>
    <w:rsid w:val="009D6FE7"/>
    <w:rsid w:val="009D74C0"/>
    <w:rsid w:val="009E16EA"/>
    <w:rsid w:val="009E1CC4"/>
    <w:rsid w:val="009E2105"/>
    <w:rsid w:val="009E24DD"/>
    <w:rsid w:val="009E251E"/>
    <w:rsid w:val="009E3855"/>
    <w:rsid w:val="009F21B5"/>
    <w:rsid w:val="00A00644"/>
    <w:rsid w:val="00A00B95"/>
    <w:rsid w:val="00A01AB9"/>
    <w:rsid w:val="00A031F5"/>
    <w:rsid w:val="00A048EC"/>
    <w:rsid w:val="00A132E3"/>
    <w:rsid w:val="00A2674B"/>
    <w:rsid w:val="00A30C38"/>
    <w:rsid w:val="00A3773A"/>
    <w:rsid w:val="00A42BE5"/>
    <w:rsid w:val="00A52825"/>
    <w:rsid w:val="00A540C1"/>
    <w:rsid w:val="00A54A4D"/>
    <w:rsid w:val="00A5654A"/>
    <w:rsid w:val="00A56E61"/>
    <w:rsid w:val="00A57FD1"/>
    <w:rsid w:val="00A62144"/>
    <w:rsid w:val="00A645F8"/>
    <w:rsid w:val="00A64834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05F2"/>
    <w:rsid w:val="00AD1D9E"/>
    <w:rsid w:val="00AE5590"/>
    <w:rsid w:val="00AE6131"/>
    <w:rsid w:val="00AF1EDD"/>
    <w:rsid w:val="00AF4452"/>
    <w:rsid w:val="00B01DA6"/>
    <w:rsid w:val="00B10D67"/>
    <w:rsid w:val="00B1593F"/>
    <w:rsid w:val="00B2261F"/>
    <w:rsid w:val="00B228C3"/>
    <w:rsid w:val="00B22ED3"/>
    <w:rsid w:val="00B22FDE"/>
    <w:rsid w:val="00B25A22"/>
    <w:rsid w:val="00B32D4B"/>
    <w:rsid w:val="00B33B68"/>
    <w:rsid w:val="00B35DC8"/>
    <w:rsid w:val="00B402B9"/>
    <w:rsid w:val="00B437D5"/>
    <w:rsid w:val="00B5038D"/>
    <w:rsid w:val="00B53D5E"/>
    <w:rsid w:val="00B55757"/>
    <w:rsid w:val="00B56E80"/>
    <w:rsid w:val="00B57659"/>
    <w:rsid w:val="00B60D54"/>
    <w:rsid w:val="00B76751"/>
    <w:rsid w:val="00B8041E"/>
    <w:rsid w:val="00B80561"/>
    <w:rsid w:val="00B8205C"/>
    <w:rsid w:val="00B85FCF"/>
    <w:rsid w:val="00B86BCD"/>
    <w:rsid w:val="00B86E6F"/>
    <w:rsid w:val="00B91CA1"/>
    <w:rsid w:val="00B92F96"/>
    <w:rsid w:val="00B96060"/>
    <w:rsid w:val="00BA7E80"/>
    <w:rsid w:val="00BB2249"/>
    <w:rsid w:val="00BB2438"/>
    <w:rsid w:val="00BB7320"/>
    <w:rsid w:val="00BC1D68"/>
    <w:rsid w:val="00BC232B"/>
    <w:rsid w:val="00BC2E22"/>
    <w:rsid w:val="00BD2533"/>
    <w:rsid w:val="00BD35AE"/>
    <w:rsid w:val="00BD7376"/>
    <w:rsid w:val="00BD7BE6"/>
    <w:rsid w:val="00BE452A"/>
    <w:rsid w:val="00BE5952"/>
    <w:rsid w:val="00BE6BE6"/>
    <w:rsid w:val="00BF0F10"/>
    <w:rsid w:val="00BF232D"/>
    <w:rsid w:val="00BF27D0"/>
    <w:rsid w:val="00BF3F5C"/>
    <w:rsid w:val="00C14376"/>
    <w:rsid w:val="00C226DD"/>
    <w:rsid w:val="00C25361"/>
    <w:rsid w:val="00C25445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0181"/>
    <w:rsid w:val="00C60ED9"/>
    <w:rsid w:val="00C64219"/>
    <w:rsid w:val="00C70685"/>
    <w:rsid w:val="00C754E4"/>
    <w:rsid w:val="00C75864"/>
    <w:rsid w:val="00C8282E"/>
    <w:rsid w:val="00C96149"/>
    <w:rsid w:val="00CA1259"/>
    <w:rsid w:val="00CA4E0D"/>
    <w:rsid w:val="00CA6394"/>
    <w:rsid w:val="00CA6666"/>
    <w:rsid w:val="00CB70AD"/>
    <w:rsid w:val="00CC0844"/>
    <w:rsid w:val="00CC289D"/>
    <w:rsid w:val="00CC5EB0"/>
    <w:rsid w:val="00CD0D35"/>
    <w:rsid w:val="00CD1B92"/>
    <w:rsid w:val="00CD1DE2"/>
    <w:rsid w:val="00CD7E5C"/>
    <w:rsid w:val="00CE1FCF"/>
    <w:rsid w:val="00CE5ADF"/>
    <w:rsid w:val="00CE66A5"/>
    <w:rsid w:val="00CE7D51"/>
    <w:rsid w:val="00CF5F27"/>
    <w:rsid w:val="00D05B46"/>
    <w:rsid w:val="00D06263"/>
    <w:rsid w:val="00D12723"/>
    <w:rsid w:val="00D1580B"/>
    <w:rsid w:val="00D17E55"/>
    <w:rsid w:val="00D21D63"/>
    <w:rsid w:val="00D22638"/>
    <w:rsid w:val="00D235D0"/>
    <w:rsid w:val="00D267CC"/>
    <w:rsid w:val="00D30130"/>
    <w:rsid w:val="00D31EB2"/>
    <w:rsid w:val="00D33EAF"/>
    <w:rsid w:val="00D34671"/>
    <w:rsid w:val="00D40A70"/>
    <w:rsid w:val="00D41DC8"/>
    <w:rsid w:val="00D445BC"/>
    <w:rsid w:val="00D4658D"/>
    <w:rsid w:val="00D47B7B"/>
    <w:rsid w:val="00D51A6C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4283"/>
    <w:rsid w:val="00D754C6"/>
    <w:rsid w:val="00D75AAF"/>
    <w:rsid w:val="00D82F01"/>
    <w:rsid w:val="00D86FB8"/>
    <w:rsid w:val="00D875A0"/>
    <w:rsid w:val="00D9668A"/>
    <w:rsid w:val="00DA0F11"/>
    <w:rsid w:val="00DA1CFC"/>
    <w:rsid w:val="00DA2E06"/>
    <w:rsid w:val="00DA3063"/>
    <w:rsid w:val="00DA38F1"/>
    <w:rsid w:val="00DA56EC"/>
    <w:rsid w:val="00DA580A"/>
    <w:rsid w:val="00DB2F98"/>
    <w:rsid w:val="00DB3747"/>
    <w:rsid w:val="00DB4B5B"/>
    <w:rsid w:val="00DC306F"/>
    <w:rsid w:val="00DC7132"/>
    <w:rsid w:val="00DD1728"/>
    <w:rsid w:val="00DD708C"/>
    <w:rsid w:val="00DE2DFF"/>
    <w:rsid w:val="00DE3BB2"/>
    <w:rsid w:val="00DE531F"/>
    <w:rsid w:val="00DE6884"/>
    <w:rsid w:val="00DF29A3"/>
    <w:rsid w:val="00DF30F1"/>
    <w:rsid w:val="00DF7640"/>
    <w:rsid w:val="00E044F1"/>
    <w:rsid w:val="00E111C4"/>
    <w:rsid w:val="00E11F42"/>
    <w:rsid w:val="00E15258"/>
    <w:rsid w:val="00E21D99"/>
    <w:rsid w:val="00E21ED9"/>
    <w:rsid w:val="00E22B7E"/>
    <w:rsid w:val="00E375BC"/>
    <w:rsid w:val="00E40C63"/>
    <w:rsid w:val="00E41182"/>
    <w:rsid w:val="00E4361D"/>
    <w:rsid w:val="00E470F6"/>
    <w:rsid w:val="00E47ED8"/>
    <w:rsid w:val="00E528E3"/>
    <w:rsid w:val="00E53A6E"/>
    <w:rsid w:val="00E54F17"/>
    <w:rsid w:val="00E65451"/>
    <w:rsid w:val="00E67097"/>
    <w:rsid w:val="00E676EF"/>
    <w:rsid w:val="00E73173"/>
    <w:rsid w:val="00E74B77"/>
    <w:rsid w:val="00E82F0D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6FCF"/>
    <w:rsid w:val="00EC7907"/>
    <w:rsid w:val="00ED0207"/>
    <w:rsid w:val="00ED0377"/>
    <w:rsid w:val="00ED426B"/>
    <w:rsid w:val="00EE015A"/>
    <w:rsid w:val="00EE2CA3"/>
    <w:rsid w:val="00EE4CAD"/>
    <w:rsid w:val="00EE4E92"/>
    <w:rsid w:val="00EE53F7"/>
    <w:rsid w:val="00EF0F89"/>
    <w:rsid w:val="00EF23F7"/>
    <w:rsid w:val="00EF30DA"/>
    <w:rsid w:val="00F01E56"/>
    <w:rsid w:val="00F02657"/>
    <w:rsid w:val="00F10386"/>
    <w:rsid w:val="00F117EC"/>
    <w:rsid w:val="00F14176"/>
    <w:rsid w:val="00F172F5"/>
    <w:rsid w:val="00F20F72"/>
    <w:rsid w:val="00F219F1"/>
    <w:rsid w:val="00F2262E"/>
    <w:rsid w:val="00F309AF"/>
    <w:rsid w:val="00F347B1"/>
    <w:rsid w:val="00F3494A"/>
    <w:rsid w:val="00F36FA0"/>
    <w:rsid w:val="00F421E9"/>
    <w:rsid w:val="00F44822"/>
    <w:rsid w:val="00F45ED2"/>
    <w:rsid w:val="00F5106E"/>
    <w:rsid w:val="00F56E4E"/>
    <w:rsid w:val="00F5714F"/>
    <w:rsid w:val="00F604E4"/>
    <w:rsid w:val="00F66A1F"/>
    <w:rsid w:val="00F71ED9"/>
    <w:rsid w:val="00F81AE9"/>
    <w:rsid w:val="00F848FB"/>
    <w:rsid w:val="00F84EE0"/>
    <w:rsid w:val="00F86468"/>
    <w:rsid w:val="00F910D0"/>
    <w:rsid w:val="00F968B0"/>
    <w:rsid w:val="00FA2B36"/>
    <w:rsid w:val="00FA3943"/>
    <w:rsid w:val="00FA4D66"/>
    <w:rsid w:val="00FA76F1"/>
    <w:rsid w:val="00FB06A1"/>
    <w:rsid w:val="00FB06C9"/>
    <w:rsid w:val="00FB1F78"/>
    <w:rsid w:val="00FB3DCE"/>
    <w:rsid w:val="00FB48F9"/>
    <w:rsid w:val="00FB5CF4"/>
    <w:rsid w:val="00FB753C"/>
    <w:rsid w:val="00FB76F8"/>
    <w:rsid w:val="00FC050C"/>
    <w:rsid w:val="00FC2D88"/>
    <w:rsid w:val="00FC5E2E"/>
    <w:rsid w:val="00FC79BA"/>
    <w:rsid w:val="00FD6A00"/>
    <w:rsid w:val="00FE1868"/>
    <w:rsid w:val="00FF0321"/>
    <w:rsid w:val="00FF5235"/>
    <w:rsid w:val="00FF66A4"/>
    <w:rsid w:val="00FF6ECF"/>
    <w:rsid w:val="00FF779E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D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  <w:style w:type="character" w:customStyle="1" w:styleId="SubtotalLbl">
    <w:name w:val="SubtotalLbl"/>
    <w:basedOn w:val="DefaultParagraphFont"/>
    <w:uiPriority w:val="1"/>
    <w:qFormat/>
    <w:rsid w:val="00794E78"/>
    <w:rPr>
      <w:sz w:val="18"/>
      <w:szCs w:val="18"/>
    </w:rPr>
  </w:style>
  <w:style w:type="character" w:customStyle="1" w:styleId="TransFooter">
    <w:name w:val="TransFooter"/>
    <w:basedOn w:val="DefaultParagraphFont"/>
    <w:uiPriority w:val="1"/>
    <w:qFormat/>
    <w:rsid w:val="00121AF2"/>
  </w:style>
  <w:style w:type="character" w:customStyle="1" w:styleId="TransHdrAmt">
    <w:name w:val="TransHdrAmt"/>
    <w:basedOn w:val="DefaultParagraphFont"/>
    <w:uiPriority w:val="1"/>
    <w:qFormat/>
    <w:rsid w:val="003B65EB"/>
  </w:style>
  <w:style w:type="paragraph" w:customStyle="1" w:styleId="TransHdrQty">
    <w:name w:val="TransHdrQty"/>
    <w:basedOn w:val="RightAlign"/>
    <w:qFormat/>
    <w:rsid w:val="003B65EB"/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3B65EB"/>
    <w:pPr>
      <w:ind w:left="720"/>
      <w:contextualSpacing/>
    </w:pPr>
  </w:style>
  <w:style w:type="character" w:customStyle="1" w:styleId="TransHdrQuantity">
    <w:name w:val="TransHdrQuantity"/>
    <w:basedOn w:val="TransFooter"/>
    <w:uiPriority w:val="1"/>
    <w:qFormat/>
    <w:rsid w:val="003B65EB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A0CC8ED271704A8EA4C8E9FC981CD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854AB-F7D7-4EED-BC6B-C3C7C9AC7538}"/>
      </w:docPartPr>
      <w:docPartBody>
        <w:p w:rsidR="00D600DC" w:rsidRDefault="00280440" w:rsidP="00280440">
          <w:pPr>
            <w:pStyle w:val="A0CC8ED271704A8EA4C8E9FC981CD21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8DA9F22D724E639C11F21DB620E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8C7A0-ACE1-43CE-BB10-8EC6E8058BE9}"/>
      </w:docPartPr>
      <w:docPartBody>
        <w:p w:rsidR="00D600DC" w:rsidRDefault="00280440" w:rsidP="00280440">
          <w:pPr>
            <w:pStyle w:val="C48DA9F22D724E639C11F21DB620EB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C0DA619F0A46FCB3F8075ECDF94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2720F-D5E4-4E86-9CAA-719964EDE3B5}"/>
      </w:docPartPr>
      <w:docPartBody>
        <w:p w:rsidR="00D600DC" w:rsidRDefault="00280440" w:rsidP="00280440">
          <w:pPr>
            <w:pStyle w:val="4DC0DA619F0A46FCB3F8075ECDF94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86DA966E674DEFB78835A078012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242E0-F9AD-4EA1-B7DF-456DA34187AD}"/>
      </w:docPartPr>
      <w:docPartBody>
        <w:p w:rsidR="00D600DC" w:rsidRDefault="00280440" w:rsidP="00280440">
          <w:pPr>
            <w:pStyle w:val="9386DA966E674DEFB78835A078012B4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71B10180A94DF7860D53627759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88FC1-9F5E-4853-9804-132B0DCDB330}"/>
      </w:docPartPr>
      <w:docPartBody>
        <w:p w:rsidR="00D1207D" w:rsidRDefault="00982164" w:rsidP="00982164">
          <w:pPr>
            <w:pStyle w:val="C071B10180A94DF7860D5362775993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2820519FEC4EBB8540F6AFA2FA2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08558-17F3-48CB-BBBD-FD9F258FDE93}"/>
      </w:docPartPr>
      <w:docPartBody>
        <w:p w:rsidR="00D1207D" w:rsidRDefault="00982164" w:rsidP="00982164">
          <w:pPr>
            <w:pStyle w:val="8F2820519FEC4EBB8540F6AFA2FA235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E63D3BB18546C69CB80527AD3A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E6A1-D751-4710-BBEC-1D41DDF6D837}"/>
      </w:docPartPr>
      <w:docPartBody>
        <w:p w:rsidR="00D1207D" w:rsidRDefault="00982164" w:rsidP="00982164">
          <w:pPr>
            <w:pStyle w:val="BBE63D3BB18546C69CB80527AD3AD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C2E310E4B74841B527CB40D7C43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20647-EF7E-4344-B0FD-ECC2B05857CE}"/>
      </w:docPartPr>
      <w:docPartBody>
        <w:p w:rsidR="00D1207D" w:rsidRDefault="00982164" w:rsidP="00982164">
          <w:pPr>
            <w:pStyle w:val="51C2E310E4B74841B527CB40D7C4379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7776B5E4947429407F835D245C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E13C6-351B-475A-9CA3-C712F9A734D2}"/>
      </w:docPartPr>
      <w:docPartBody>
        <w:p w:rsidR="002571C8" w:rsidRDefault="006B61A8" w:rsidP="006B61A8">
          <w:pPr>
            <w:pStyle w:val="8537776B5E4947429407F835D245C4A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B012C4C60A4890A551D7F1F1A46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717DB-E0B2-477D-94F5-BA96E8655D85}"/>
      </w:docPartPr>
      <w:docPartBody>
        <w:p w:rsidR="002571C8" w:rsidRDefault="006B61A8" w:rsidP="006B61A8">
          <w:pPr>
            <w:pStyle w:val="A2B012C4C60A4890A551D7F1F1A46DF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600BC097C40D09B8E18F2B1C74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676BC-BEBA-4333-8EE5-DDB24912E19A}"/>
      </w:docPartPr>
      <w:docPartBody>
        <w:p w:rsidR="00A42391" w:rsidRDefault="00D166A0" w:rsidP="00D166A0">
          <w:pPr>
            <w:pStyle w:val="173600BC097C40D09B8E18F2B1C74B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D32B8B09DC4B818BBEE2AAF8EFD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14E4A-1882-4BE7-89C8-1EC56DB8A4B4}"/>
      </w:docPartPr>
      <w:docPartBody>
        <w:p w:rsidR="00A42391" w:rsidRDefault="00D166A0" w:rsidP="00D166A0">
          <w:pPr>
            <w:pStyle w:val="63D32B8B09DC4B818BBEE2AAF8EFD77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8E957B2DF74FDEB285E508F1661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0EB7E-158E-4839-B7BE-43E4ACCA1951}"/>
      </w:docPartPr>
      <w:docPartBody>
        <w:p w:rsidR="00A42391" w:rsidRDefault="00D166A0" w:rsidP="00D166A0">
          <w:pPr>
            <w:pStyle w:val="328E957B2DF74FDEB285E508F1661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0F23A9FC4342FEBA4D3B5D1F70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76F3-C24F-4C7B-ACB3-EA7A0883E536}"/>
      </w:docPartPr>
      <w:docPartBody>
        <w:p w:rsidR="00A42391" w:rsidRDefault="00D166A0" w:rsidP="00D166A0">
          <w:pPr>
            <w:pStyle w:val="1A0F23A9FC4342FEBA4D3B5D1F708CB5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C2B9007938469997275A20B77A2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E5AE4-ACBE-46F9-AD30-AA2855DCF949}"/>
      </w:docPartPr>
      <w:docPartBody>
        <w:p w:rsidR="00A42391" w:rsidRDefault="00D166A0" w:rsidP="00D166A0">
          <w:pPr>
            <w:pStyle w:val="94C2B9007938469997275A20B77A214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F04D3EE49142D7A8290AFEEF02A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DDDED-D4DB-4F16-9A08-0743DA7C2D43}"/>
      </w:docPartPr>
      <w:docPartBody>
        <w:p w:rsidR="00A42391" w:rsidRDefault="00D166A0" w:rsidP="00D166A0">
          <w:pPr>
            <w:pStyle w:val="E1F04D3EE49142D7A8290AFEEF02AF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6FA3EDAE614A409C079E3A88A09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7FECE-F65F-4F54-9ABD-0D5809BBD27C}"/>
      </w:docPartPr>
      <w:docPartBody>
        <w:p w:rsidR="00A42391" w:rsidRDefault="00D166A0" w:rsidP="00D166A0">
          <w:pPr>
            <w:pStyle w:val="6D6FA3EDAE614A409C079E3A88A09D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4704ACFA29A43FD940143A56A4E5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D015-D9C2-43DC-87F7-DDA2AD0A9E36}"/>
      </w:docPartPr>
      <w:docPartBody>
        <w:p w:rsidR="004B45A3" w:rsidRDefault="003236D5" w:rsidP="003236D5">
          <w:pPr>
            <w:pStyle w:val="F4704ACFA29A43FD940143A56A4E55A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27DE6C99724545BDE30F05F11A8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4DB17-CA5D-4580-9C04-0E75D65E2A88}"/>
      </w:docPartPr>
      <w:docPartBody>
        <w:p w:rsidR="004B45A3" w:rsidRDefault="003236D5" w:rsidP="003236D5">
          <w:pPr>
            <w:pStyle w:val="8827DE6C99724545BDE30F05F11A80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171FC47C594D8EA1AA39A0D7E8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985C6-4EA4-4EB2-83B2-542E68C02977}"/>
      </w:docPartPr>
      <w:docPartBody>
        <w:p w:rsidR="004B45A3" w:rsidRDefault="003236D5" w:rsidP="003236D5">
          <w:pPr>
            <w:pStyle w:val="92171FC47C594D8EA1AA39A0D7E86F7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16792885404A5FAAEE5B53014C1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4F014-C964-4F50-9CA0-028C79EF7447}"/>
      </w:docPartPr>
      <w:docPartBody>
        <w:p w:rsidR="004B45A3" w:rsidRDefault="003236D5" w:rsidP="003236D5">
          <w:pPr>
            <w:pStyle w:val="4516792885404A5FAAEE5B53014C1B2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114266B6D43889C1882E2B4C26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DA49-55F0-45EB-AE8C-9B7B74BD24C5}"/>
      </w:docPartPr>
      <w:docPartBody>
        <w:p w:rsidR="004B45A3" w:rsidRDefault="003236D5" w:rsidP="003236D5">
          <w:pPr>
            <w:pStyle w:val="EA4114266B6D43889C1882E2B4C2626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1CE0C77649464CBB0547769842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F82F8-DF5B-4C8F-BA3A-65A9448392B3}"/>
      </w:docPartPr>
      <w:docPartBody>
        <w:p w:rsidR="004B45A3" w:rsidRDefault="003236D5" w:rsidP="003236D5">
          <w:pPr>
            <w:pStyle w:val="9C1CE0C77649464CBB0547769842D34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D34AAFE0F4C2FA7EFA503133FD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2D4-3446-4F18-BCC2-6CC46A0449CB}"/>
      </w:docPartPr>
      <w:docPartBody>
        <w:p w:rsidR="004B45A3" w:rsidRDefault="003236D5" w:rsidP="003236D5">
          <w:pPr>
            <w:pStyle w:val="C27D34AAFE0F4C2FA7EFA503133FD34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A0618411C4189B04A7224C2A1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08AB9-D5F9-4BE9-8324-B66D81531F88}"/>
      </w:docPartPr>
      <w:docPartBody>
        <w:p w:rsidR="004B45A3" w:rsidRDefault="003236D5" w:rsidP="003236D5">
          <w:pPr>
            <w:pStyle w:val="0F2A0618411C4189B04A7224C2A1A97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62642B670485D91A0A51A40602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1F776-63E8-4532-95FA-12F6C3215C62}"/>
      </w:docPartPr>
      <w:docPartBody>
        <w:p w:rsidR="004B45A3" w:rsidRDefault="003236D5" w:rsidP="003236D5">
          <w:pPr>
            <w:pStyle w:val="F6862642B670485D91A0A51A40602C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13897CB298498AABCCAA97F812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49433-B869-48E6-984B-95A134884A78}"/>
      </w:docPartPr>
      <w:docPartBody>
        <w:p w:rsidR="004B45A3" w:rsidRDefault="003236D5" w:rsidP="003236D5">
          <w:pPr>
            <w:pStyle w:val="0713897CB298498AABCCAA97F812D49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F85EA0F1AD42D0BB8094FC1BDBF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9AD41-B1E1-471C-A534-B7EACFE3EED1}"/>
      </w:docPartPr>
      <w:docPartBody>
        <w:p w:rsidR="004B45A3" w:rsidRDefault="003236D5" w:rsidP="003236D5">
          <w:pPr>
            <w:pStyle w:val="1EF85EA0F1AD42D0BB8094FC1BDBF65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87D95DA47B45A9BFD78999D698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A3FD5-908E-4BA0-9926-C3D9CECB2523}"/>
      </w:docPartPr>
      <w:docPartBody>
        <w:p w:rsidR="004B45A3" w:rsidRDefault="003236D5" w:rsidP="003236D5">
          <w:pPr>
            <w:pStyle w:val="9787D95DA47B45A9BFD78999D698DA1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3659A04DE84F5D949E127B472F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22213-DCBF-450E-BBEB-BBB01AD0845C}"/>
      </w:docPartPr>
      <w:docPartBody>
        <w:p w:rsidR="009A26E2" w:rsidRDefault="004B45A3" w:rsidP="004B45A3">
          <w:pPr>
            <w:pStyle w:val="903659A04DE84F5D949E127B472F629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C76021DDB74F528875CCA9C8D8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5CAAE-2646-4368-8552-8D2C7A59D0CE}"/>
      </w:docPartPr>
      <w:docPartBody>
        <w:p w:rsidR="009A26E2" w:rsidRDefault="004B45A3" w:rsidP="004B45A3">
          <w:pPr>
            <w:pStyle w:val="F7C76021DDB74F528875CCA9C8D8486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5AE5EDCEB341C6A9BBADE2AD004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3D6DD-9350-432E-8D08-F38BD6E3595D}"/>
      </w:docPartPr>
      <w:docPartBody>
        <w:p w:rsidR="00FC2402" w:rsidRDefault="00E4124F" w:rsidP="00E4124F">
          <w:pPr>
            <w:pStyle w:val="885AE5EDCEB341C6A9BBADE2AD00446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FE6B4490424BBB94E205E42171E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203AC-557E-4D47-8CBD-4B55531D35B8}"/>
      </w:docPartPr>
      <w:docPartBody>
        <w:p w:rsidR="00D11932" w:rsidRDefault="00860CA6" w:rsidP="00860CA6">
          <w:pPr>
            <w:pStyle w:val="F7FE6B4490424BBB94E205E42171E40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C1EC30461704BFA9A04060115F10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26450-B6EB-436B-A524-68544BD80F6F}"/>
      </w:docPartPr>
      <w:docPartBody>
        <w:p w:rsidR="00D11932" w:rsidRDefault="00860CA6" w:rsidP="00860CA6">
          <w:pPr>
            <w:pStyle w:val="8C1EC30461704BFA9A04060115F10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DC5A0DCBA4B70AC0DE08F65EC2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F250A-4BF6-4113-BC76-BEBC37CB20A8}"/>
      </w:docPartPr>
      <w:docPartBody>
        <w:p w:rsidR="00D11932" w:rsidRDefault="00860CA6" w:rsidP="00860CA6">
          <w:pPr>
            <w:pStyle w:val="475DC5A0DCBA4B70AC0DE08F65EC20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2C68C426094FE78F8F212BEAB99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C445F-8924-4EF5-B541-2E24238BA12B}"/>
      </w:docPartPr>
      <w:docPartBody>
        <w:p w:rsidR="00D11932" w:rsidRDefault="00860CA6" w:rsidP="00860CA6">
          <w:pPr>
            <w:pStyle w:val="0C2C68C426094FE78F8F212BEAB99B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7C2E60C7CB4958A7F648E11648F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7671-69A8-4AAE-A7B9-264883341BCD}"/>
      </w:docPartPr>
      <w:docPartBody>
        <w:p w:rsidR="00D11932" w:rsidRDefault="00860CA6" w:rsidP="00860CA6">
          <w:pPr>
            <w:pStyle w:val="057C2E60C7CB4958A7F648E11648F2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40BD5AFC0F4C19A5BB3B050C9D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8E52C-873F-4D77-AD45-6E778CCF0E5F}"/>
      </w:docPartPr>
      <w:docPartBody>
        <w:p w:rsidR="00D11932" w:rsidRDefault="00860CA6" w:rsidP="00860CA6">
          <w:pPr>
            <w:pStyle w:val="A240BD5AFC0F4C19A5BB3B050C9D4C0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F6916D740A4C72AA20ABF87B7D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478D9-9BAB-4223-A308-AF4FF7F036EF}"/>
      </w:docPartPr>
      <w:docPartBody>
        <w:p w:rsidR="00D11932" w:rsidRDefault="00860CA6" w:rsidP="00860CA6">
          <w:pPr>
            <w:pStyle w:val="BCF6916D740A4C72AA20ABF87B7D9A5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0E0D4381014257B63788A3010F2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F004C-630D-4319-ADCC-4258B577785E}"/>
      </w:docPartPr>
      <w:docPartBody>
        <w:p w:rsidR="00D11932" w:rsidRDefault="00860CA6" w:rsidP="00860CA6">
          <w:pPr>
            <w:pStyle w:val="360E0D4381014257B63788A3010F214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DE289F483E44FB91B2A24EB4CE9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2B8A5-4FF7-40D2-A89E-3FE880E203B5}"/>
      </w:docPartPr>
      <w:docPartBody>
        <w:p w:rsidR="00D11932" w:rsidRDefault="00860CA6" w:rsidP="00860CA6">
          <w:pPr>
            <w:pStyle w:val="B2DE289F483E44FB91B2A24EB4CE9F6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9097B6EFD4FC2BCBE32EDCD57D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95DAF-615E-4B39-97B1-AC3793F5B9D3}"/>
      </w:docPartPr>
      <w:docPartBody>
        <w:p w:rsidR="0005467C" w:rsidRDefault="00A9771E" w:rsidP="00A9771E">
          <w:pPr>
            <w:pStyle w:val="BD79097B6EFD4FC2BCBE32EDCD57DD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F20C996617468EBEC280DD457B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51C57-DC1A-4C4A-AB06-3889DA981955}"/>
      </w:docPartPr>
      <w:docPartBody>
        <w:p w:rsidR="0005467C" w:rsidRDefault="00A9771E" w:rsidP="00A9771E">
          <w:pPr>
            <w:pStyle w:val="EEF20C996617468EBEC280DD457BCC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23F5278814E4B81E721547958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242F-80C0-44AE-8F9D-E913D7764932}"/>
      </w:docPartPr>
      <w:docPartBody>
        <w:p w:rsidR="0005467C" w:rsidRDefault="00A9771E" w:rsidP="00A9771E">
          <w:pPr>
            <w:pStyle w:val="4FB23F5278814E4B81E7215479584C2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4250A687CF474C83D194350A7B7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EDD9B-118E-4612-8F8D-0B85B05CEEE3}"/>
      </w:docPartPr>
      <w:docPartBody>
        <w:p w:rsidR="0005467C" w:rsidRDefault="00A9771E" w:rsidP="00A9771E">
          <w:pPr>
            <w:pStyle w:val="724250A687CF474C83D194350A7B7F1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BF96CD3A9944F885E169D5F7904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EA167-9874-4FCC-8E37-0AD0604224AC}"/>
      </w:docPartPr>
      <w:docPartBody>
        <w:p w:rsidR="0005467C" w:rsidRDefault="00A9771E" w:rsidP="00A9771E">
          <w:pPr>
            <w:pStyle w:val="00BF96CD3A9944F885E169D5F7904D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7523773E0A4572BED97089FF04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5CDF-5E1F-4288-A095-BE1308CEC931}"/>
      </w:docPartPr>
      <w:docPartBody>
        <w:p w:rsidR="0005467C" w:rsidRDefault="00A9771E" w:rsidP="00A9771E">
          <w:pPr>
            <w:pStyle w:val="307523773E0A4572BED97089FF04EE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0010925D5B04DD3B1F86ABB3BD5D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09015-3AD7-400D-B745-8FDC023D4F46}"/>
      </w:docPartPr>
      <w:docPartBody>
        <w:p w:rsidR="0005467C" w:rsidRDefault="00A9771E" w:rsidP="00A9771E">
          <w:pPr>
            <w:pStyle w:val="E0010925D5B04DD3B1F86ABB3BD5DAC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8FF1A27A07B45678A53F2BE76701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53386-073A-4D6E-B543-AFDC0C0063C4}"/>
      </w:docPartPr>
      <w:docPartBody>
        <w:p w:rsidR="0005467C" w:rsidRDefault="00A9771E" w:rsidP="00A9771E">
          <w:pPr>
            <w:pStyle w:val="78FF1A27A07B45678A53F2BE767017B6"/>
          </w:pPr>
          <w:r w:rsidRPr="00423BA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0204"/>
    <w:rsid w:val="00045882"/>
    <w:rsid w:val="0005467C"/>
    <w:rsid w:val="00062BCC"/>
    <w:rsid w:val="00066A69"/>
    <w:rsid w:val="0008336C"/>
    <w:rsid w:val="000B5849"/>
    <w:rsid w:val="000C099C"/>
    <w:rsid w:val="000C30DE"/>
    <w:rsid w:val="000C32FA"/>
    <w:rsid w:val="000C6630"/>
    <w:rsid w:val="000D4FFA"/>
    <w:rsid w:val="000E0D03"/>
    <w:rsid w:val="000E3F02"/>
    <w:rsid w:val="00111F37"/>
    <w:rsid w:val="00115FF9"/>
    <w:rsid w:val="00136955"/>
    <w:rsid w:val="00155F0C"/>
    <w:rsid w:val="00187355"/>
    <w:rsid w:val="001A3C35"/>
    <w:rsid w:val="001B1B00"/>
    <w:rsid w:val="001C0E35"/>
    <w:rsid w:val="001D6100"/>
    <w:rsid w:val="001D6FE3"/>
    <w:rsid w:val="001E6A8A"/>
    <w:rsid w:val="001F6AB0"/>
    <w:rsid w:val="001F6C15"/>
    <w:rsid w:val="00201779"/>
    <w:rsid w:val="0023049C"/>
    <w:rsid w:val="00235D29"/>
    <w:rsid w:val="00236015"/>
    <w:rsid w:val="00237D72"/>
    <w:rsid w:val="0024187D"/>
    <w:rsid w:val="002571C8"/>
    <w:rsid w:val="0026137A"/>
    <w:rsid w:val="00271F3D"/>
    <w:rsid w:val="00273637"/>
    <w:rsid w:val="00280217"/>
    <w:rsid w:val="00280440"/>
    <w:rsid w:val="00284E5A"/>
    <w:rsid w:val="00285F3C"/>
    <w:rsid w:val="002942B4"/>
    <w:rsid w:val="002A5D7D"/>
    <w:rsid w:val="002A5F78"/>
    <w:rsid w:val="002B16B0"/>
    <w:rsid w:val="002C5A0F"/>
    <w:rsid w:val="002C6608"/>
    <w:rsid w:val="002D4377"/>
    <w:rsid w:val="002D5A0A"/>
    <w:rsid w:val="002F6AA1"/>
    <w:rsid w:val="003236D5"/>
    <w:rsid w:val="00337D7A"/>
    <w:rsid w:val="0034089E"/>
    <w:rsid w:val="00350A6F"/>
    <w:rsid w:val="003633E3"/>
    <w:rsid w:val="0038586A"/>
    <w:rsid w:val="00391CDB"/>
    <w:rsid w:val="003B113B"/>
    <w:rsid w:val="003E037C"/>
    <w:rsid w:val="003F2476"/>
    <w:rsid w:val="003F3985"/>
    <w:rsid w:val="003F46D3"/>
    <w:rsid w:val="004052FE"/>
    <w:rsid w:val="004069F2"/>
    <w:rsid w:val="004166F9"/>
    <w:rsid w:val="00431251"/>
    <w:rsid w:val="00441283"/>
    <w:rsid w:val="00471979"/>
    <w:rsid w:val="00473937"/>
    <w:rsid w:val="00477EA2"/>
    <w:rsid w:val="00496861"/>
    <w:rsid w:val="004B45A3"/>
    <w:rsid w:val="004C7006"/>
    <w:rsid w:val="004E0BA6"/>
    <w:rsid w:val="004E2932"/>
    <w:rsid w:val="004F26EF"/>
    <w:rsid w:val="004F6F0F"/>
    <w:rsid w:val="004F7E30"/>
    <w:rsid w:val="005073E4"/>
    <w:rsid w:val="0051742B"/>
    <w:rsid w:val="005336F2"/>
    <w:rsid w:val="00534460"/>
    <w:rsid w:val="00537FE2"/>
    <w:rsid w:val="005410CF"/>
    <w:rsid w:val="00574536"/>
    <w:rsid w:val="0057700F"/>
    <w:rsid w:val="0059744E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614AB"/>
    <w:rsid w:val="006706AC"/>
    <w:rsid w:val="0067402E"/>
    <w:rsid w:val="00691B54"/>
    <w:rsid w:val="0069493E"/>
    <w:rsid w:val="006A568E"/>
    <w:rsid w:val="006B1307"/>
    <w:rsid w:val="006B61A8"/>
    <w:rsid w:val="006C791F"/>
    <w:rsid w:val="006E63B9"/>
    <w:rsid w:val="006F027A"/>
    <w:rsid w:val="0071615C"/>
    <w:rsid w:val="00724BA0"/>
    <w:rsid w:val="007351AB"/>
    <w:rsid w:val="00777AA4"/>
    <w:rsid w:val="00781235"/>
    <w:rsid w:val="00796E3F"/>
    <w:rsid w:val="007A26C4"/>
    <w:rsid w:val="007A3BCA"/>
    <w:rsid w:val="007B0896"/>
    <w:rsid w:val="007B48E2"/>
    <w:rsid w:val="007D08E3"/>
    <w:rsid w:val="007F1B2A"/>
    <w:rsid w:val="00803470"/>
    <w:rsid w:val="0081124A"/>
    <w:rsid w:val="00822ECA"/>
    <w:rsid w:val="008232B6"/>
    <w:rsid w:val="00833113"/>
    <w:rsid w:val="0085004C"/>
    <w:rsid w:val="00850A00"/>
    <w:rsid w:val="00860CA6"/>
    <w:rsid w:val="00886193"/>
    <w:rsid w:val="008B3F9C"/>
    <w:rsid w:val="008B772D"/>
    <w:rsid w:val="008C327C"/>
    <w:rsid w:val="008D2259"/>
    <w:rsid w:val="008D307E"/>
    <w:rsid w:val="008D4B08"/>
    <w:rsid w:val="008E629C"/>
    <w:rsid w:val="008F7F35"/>
    <w:rsid w:val="008F7F50"/>
    <w:rsid w:val="009046F5"/>
    <w:rsid w:val="00915F1B"/>
    <w:rsid w:val="00920D69"/>
    <w:rsid w:val="009248DD"/>
    <w:rsid w:val="00954758"/>
    <w:rsid w:val="009563FB"/>
    <w:rsid w:val="00956B31"/>
    <w:rsid w:val="00971C48"/>
    <w:rsid w:val="009724C8"/>
    <w:rsid w:val="00982164"/>
    <w:rsid w:val="00997A5F"/>
    <w:rsid w:val="009A26E2"/>
    <w:rsid w:val="009B550E"/>
    <w:rsid w:val="009B552F"/>
    <w:rsid w:val="009C46AC"/>
    <w:rsid w:val="009C7718"/>
    <w:rsid w:val="009D1ED4"/>
    <w:rsid w:val="009D33CB"/>
    <w:rsid w:val="00A13E15"/>
    <w:rsid w:val="00A1762E"/>
    <w:rsid w:val="00A21A72"/>
    <w:rsid w:val="00A27CB6"/>
    <w:rsid w:val="00A42391"/>
    <w:rsid w:val="00A42AC1"/>
    <w:rsid w:val="00A46012"/>
    <w:rsid w:val="00A555E7"/>
    <w:rsid w:val="00A71B98"/>
    <w:rsid w:val="00A732B7"/>
    <w:rsid w:val="00A81735"/>
    <w:rsid w:val="00A82E31"/>
    <w:rsid w:val="00A91182"/>
    <w:rsid w:val="00A913D1"/>
    <w:rsid w:val="00A917F9"/>
    <w:rsid w:val="00A93787"/>
    <w:rsid w:val="00A9771E"/>
    <w:rsid w:val="00AC6E16"/>
    <w:rsid w:val="00AD496D"/>
    <w:rsid w:val="00AF6278"/>
    <w:rsid w:val="00B07230"/>
    <w:rsid w:val="00B20C44"/>
    <w:rsid w:val="00B24D45"/>
    <w:rsid w:val="00B25766"/>
    <w:rsid w:val="00B36513"/>
    <w:rsid w:val="00B56934"/>
    <w:rsid w:val="00B70ABA"/>
    <w:rsid w:val="00B75C13"/>
    <w:rsid w:val="00B807F9"/>
    <w:rsid w:val="00BE0C78"/>
    <w:rsid w:val="00BE163F"/>
    <w:rsid w:val="00BE5109"/>
    <w:rsid w:val="00BE60AD"/>
    <w:rsid w:val="00BE6848"/>
    <w:rsid w:val="00BE7623"/>
    <w:rsid w:val="00BF613E"/>
    <w:rsid w:val="00C01AF8"/>
    <w:rsid w:val="00C03606"/>
    <w:rsid w:val="00C16093"/>
    <w:rsid w:val="00C22EFB"/>
    <w:rsid w:val="00C41448"/>
    <w:rsid w:val="00C42697"/>
    <w:rsid w:val="00C945BD"/>
    <w:rsid w:val="00CA2BA4"/>
    <w:rsid w:val="00CB561E"/>
    <w:rsid w:val="00CC00E3"/>
    <w:rsid w:val="00CD719C"/>
    <w:rsid w:val="00D0317A"/>
    <w:rsid w:val="00D11932"/>
    <w:rsid w:val="00D1207D"/>
    <w:rsid w:val="00D158C3"/>
    <w:rsid w:val="00D166A0"/>
    <w:rsid w:val="00D31458"/>
    <w:rsid w:val="00D450F2"/>
    <w:rsid w:val="00D53944"/>
    <w:rsid w:val="00D600DC"/>
    <w:rsid w:val="00D6521E"/>
    <w:rsid w:val="00D733B8"/>
    <w:rsid w:val="00D95C63"/>
    <w:rsid w:val="00DA1BBC"/>
    <w:rsid w:val="00DA62AA"/>
    <w:rsid w:val="00DB52A8"/>
    <w:rsid w:val="00DC713A"/>
    <w:rsid w:val="00DD1F5E"/>
    <w:rsid w:val="00DD7DE1"/>
    <w:rsid w:val="00DE3EEB"/>
    <w:rsid w:val="00DE673B"/>
    <w:rsid w:val="00E022EC"/>
    <w:rsid w:val="00E2407E"/>
    <w:rsid w:val="00E246A7"/>
    <w:rsid w:val="00E31037"/>
    <w:rsid w:val="00E4124F"/>
    <w:rsid w:val="00E5148A"/>
    <w:rsid w:val="00E82CAF"/>
    <w:rsid w:val="00E84896"/>
    <w:rsid w:val="00E92499"/>
    <w:rsid w:val="00E971EC"/>
    <w:rsid w:val="00EA0CDB"/>
    <w:rsid w:val="00EA545A"/>
    <w:rsid w:val="00EB11C4"/>
    <w:rsid w:val="00EB51CE"/>
    <w:rsid w:val="00EB5F2A"/>
    <w:rsid w:val="00ED0622"/>
    <w:rsid w:val="00ED29A5"/>
    <w:rsid w:val="00EE0A47"/>
    <w:rsid w:val="00EF6706"/>
    <w:rsid w:val="00EF7AB9"/>
    <w:rsid w:val="00F05A6F"/>
    <w:rsid w:val="00F11ACD"/>
    <w:rsid w:val="00F220BD"/>
    <w:rsid w:val="00F242DB"/>
    <w:rsid w:val="00F24A6B"/>
    <w:rsid w:val="00F260A2"/>
    <w:rsid w:val="00F26E0A"/>
    <w:rsid w:val="00F42D68"/>
    <w:rsid w:val="00F45A49"/>
    <w:rsid w:val="00F635C5"/>
    <w:rsid w:val="00F6435D"/>
    <w:rsid w:val="00F7733C"/>
    <w:rsid w:val="00F87021"/>
    <w:rsid w:val="00F90B5E"/>
    <w:rsid w:val="00FC0400"/>
    <w:rsid w:val="00FC2402"/>
    <w:rsid w:val="00FC37AF"/>
    <w:rsid w:val="00FC47A4"/>
    <w:rsid w:val="00FC586F"/>
    <w:rsid w:val="00FE04C8"/>
    <w:rsid w:val="00FE1B6D"/>
    <w:rsid w:val="00FE3D78"/>
    <w:rsid w:val="00FF19C5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87D"/>
    <w:rPr>
      <w:color w:val="808080"/>
    </w:rPr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A0CC8ED271704A8EA4C8E9FC981CD214">
    <w:name w:val="A0CC8ED271704A8EA4C8E9FC981CD214"/>
    <w:rsid w:val="00280440"/>
  </w:style>
  <w:style w:type="paragraph" w:customStyle="1" w:styleId="C48DA9F22D724E639C11F21DB620EB1B">
    <w:name w:val="C48DA9F22D724E639C11F21DB620EB1B"/>
    <w:rsid w:val="00280440"/>
  </w:style>
  <w:style w:type="paragraph" w:customStyle="1" w:styleId="4DC0DA619F0A46FCB3F8075ECDF9444F">
    <w:name w:val="4DC0DA619F0A46FCB3F8075ECDF9444F"/>
    <w:rsid w:val="00280440"/>
  </w:style>
  <w:style w:type="paragraph" w:customStyle="1" w:styleId="9386DA966E674DEFB78835A078012B42">
    <w:name w:val="9386DA966E674DEFB78835A078012B42"/>
    <w:rsid w:val="00280440"/>
  </w:style>
  <w:style w:type="paragraph" w:customStyle="1" w:styleId="C071B10180A94DF7860D53627759939A">
    <w:name w:val="C071B10180A94DF7860D53627759939A"/>
    <w:rsid w:val="00982164"/>
  </w:style>
  <w:style w:type="paragraph" w:customStyle="1" w:styleId="8F2820519FEC4EBB8540F6AFA2FA2359">
    <w:name w:val="8F2820519FEC4EBB8540F6AFA2FA2359"/>
    <w:rsid w:val="00982164"/>
  </w:style>
  <w:style w:type="paragraph" w:customStyle="1" w:styleId="BBE63D3BB18546C69CB80527AD3AD839">
    <w:name w:val="BBE63D3BB18546C69CB80527AD3AD839"/>
    <w:rsid w:val="00982164"/>
  </w:style>
  <w:style w:type="paragraph" w:customStyle="1" w:styleId="51C2E310E4B74841B527CB40D7C4379D">
    <w:name w:val="51C2E310E4B74841B527CB40D7C4379D"/>
    <w:rsid w:val="00982164"/>
  </w:style>
  <w:style w:type="paragraph" w:customStyle="1" w:styleId="903659A04DE84F5D949E127B472F6299">
    <w:name w:val="903659A04DE84F5D949E127B472F6299"/>
    <w:rsid w:val="004B45A3"/>
  </w:style>
  <w:style w:type="paragraph" w:customStyle="1" w:styleId="8537776B5E4947429407F835D245C4AD">
    <w:name w:val="8537776B5E4947429407F835D245C4AD"/>
    <w:rsid w:val="006B61A8"/>
  </w:style>
  <w:style w:type="paragraph" w:customStyle="1" w:styleId="A2B012C4C60A4890A551D7F1F1A46DF4">
    <w:name w:val="A2B012C4C60A4890A551D7F1F1A46DF4"/>
    <w:rsid w:val="006B61A8"/>
  </w:style>
  <w:style w:type="paragraph" w:customStyle="1" w:styleId="173600BC097C40D09B8E18F2B1C74BB7">
    <w:name w:val="173600BC097C40D09B8E18F2B1C74BB7"/>
    <w:rsid w:val="00D166A0"/>
  </w:style>
  <w:style w:type="paragraph" w:customStyle="1" w:styleId="63D32B8B09DC4B818BBEE2AAF8EFD778">
    <w:name w:val="63D32B8B09DC4B818BBEE2AAF8EFD778"/>
    <w:rsid w:val="00D166A0"/>
  </w:style>
  <w:style w:type="paragraph" w:customStyle="1" w:styleId="328E957B2DF74FDEB285E508F16619E0">
    <w:name w:val="328E957B2DF74FDEB285E508F16619E0"/>
    <w:rsid w:val="00D166A0"/>
  </w:style>
  <w:style w:type="paragraph" w:customStyle="1" w:styleId="47166778D3BF46578B1D91EED129A69B">
    <w:name w:val="47166778D3BF46578B1D91EED129A69B"/>
    <w:rsid w:val="00D166A0"/>
  </w:style>
  <w:style w:type="paragraph" w:customStyle="1" w:styleId="E6BA2FC8C8294758B31E2AC8931E5DDD">
    <w:name w:val="E6BA2FC8C8294758B31E2AC8931E5DDD"/>
    <w:rsid w:val="00D166A0"/>
  </w:style>
  <w:style w:type="paragraph" w:customStyle="1" w:styleId="81EF3F7287FD4801826B30E911FD78EA">
    <w:name w:val="81EF3F7287FD4801826B30E911FD78EA"/>
    <w:rsid w:val="00D166A0"/>
  </w:style>
  <w:style w:type="paragraph" w:customStyle="1" w:styleId="46C25D667FC04B7DA8ADFCA079E0A8AC">
    <w:name w:val="46C25D667FC04B7DA8ADFCA079E0A8AC"/>
    <w:rsid w:val="00D166A0"/>
  </w:style>
  <w:style w:type="paragraph" w:customStyle="1" w:styleId="16EF20132AF9474190BBD5D8A161AA78">
    <w:name w:val="16EF20132AF9474190BBD5D8A161AA78"/>
    <w:rsid w:val="00D166A0"/>
  </w:style>
  <w:style w:type="paragraph" w:customStyle="1" w:styleId="5739950094A24900B14951AA3933F635">
    <w:name w:val="5739950094A24900B14951AA3933F635"/>
    <w:rsid w:val="00D166A0"/>
  </w:style>
  <w:style w:type="paragraph" w:customStyle="1" w:styleId="5860CDEE5E4C49EC862CCAED1C859D93">
    <w:name w:val="5860CDEE5E4C49EC862CCAED1C859D93"/>
    <w:rsid w:val="00D166A0"/>
  </w:style>
  <w:style w:type="paragraph" w:customStyle="1" w:styleId="AA834653530447F6B6936F2A8C87F3CD">
    <w:name w:val="AA834653530447F6B6936F2A8C87F3CD"/>
    <w:rsid w:val="00D166A0"/>
  </w:style>
  <w:style w:type="paragraph" w:customStyle="1" w:styleId="1A0F23A9FC4342FEBA4D3B5D1F708CB5">
    <w:name w:val="1A0F23A9FC4342FEBA4D3B5D1F708CB5"/>
    <w:rsid w:val="00D166A0"/>
  </w:style>
  <w:style w:type="paragraph" w:customStyle="1" w:styleId="94C2B9007938469997275A20B77A2146">
    <w:name w:val="94C2B9007938469997275A20B77A2146"/>
    <w:rsid w:val="00D166A0"/>
  </w:style>
  <w:style w:type="paragraph" w:customStyle="1" w:styleId="E1F04D3EE49142D7A8290AFEEF02AFB9">
    <w:name w:val="E1F04D3EE49142D7A8290AFEEF02AFB9"/>
    <w:rsid w:val="00D166A0"/>
  </w:style>
  <w:style w:type="paragraph" w:customStyle="1" w:styleId="6D6FA3EDAE614A409C079E3A88A09DF2">
    <w:name w:val="6D6FA3EDAE614A409C079E3A88A09DF2"/>
    <w:rsid w:val="00D166A0"/>
  </w:style>
  <w:style w:type="paragraph" w:customStyle="1" w:styleId="8637FEE689BF495ABA8CA76F65A68782">
    <w:name w:val="8637FEE689BF495ABA8CA76F65A68782"/>
    <w:rsid w:val="00D166A0"/>
  </w:style>
  <w:style w:type="paragraph" w:customStyle="1" w:styleId="F4704ACFA29A43FD940143A56A4E55AC">
    <w:name w:val="F4704ACFA29A43FD940143A56A4E55AC"/>
    <w:rsid w:val="003236D5"/>
  </w:style>
  <w:style w:type="paragraph" w:customStyle="1" w:styleId="F7C76021DDB74F528875CCA9C8D84864">
    <w:name w:val="F7C76021DDB74F528875CCA9C8D84864"/>
    <w:rsid w:val="004B45A3"/>
  </w:style>
  <w:style w:type="paragraph" w:customStyle="1" w:styleId="8827DE6C99724545BDE30F05F11A80B0">
    <w:name w:val="8827DE6C99724545BDE30F05F11A80B0"/>
    <w:rsid w:val="003236D5"/>
  </w:style>
  <w:style w:type="paragraph" w:customStyle="1" w:styleId="92171FC47C594D8EA1AA39A0D7E86F7B">
    <w:name w:val="92171FC47C594D8EA1AA39A0D7E86F7B"/>
    <w:rsid w:val="003236D5"/>
  </w:style>
  <w:style w:type="paragraph" w:customStyle="1" w:styleId="4516792885404A5FAAEE5B53014C1B20">
    <w:name w:val="4516792885404A5FAAEE5B53014C1B20"/>
    <w:rsid w:val="003236D5"/>
  </w:style>
  <w:style w:type="paragraph" w:customStyle="1" w:styleId="EA4114266B6D43889C1882E2B4C26269">
    <w:name w:val="EA4114266B6D43889C1882E2B4C26269"/>
    <w:rsid w:val="003236D5"/>
  </w:style>
  <w:style w:type="paragraph" w:customStyle="1" w:styleId="9C1CE0C77649464CBB0547769842D34A">
    <w:name w:val="9C1CE0C77649464CBB0547769842D34A"/>
    <w:rsid w:val="003236D5"/>
  </w:style>
  <w:style w:type="paragraph" w:customStyle="1" w:styleId="C27D34AAFE0F4C2FA7EFA503133FD340">
    <w:name w:val="C27D34AAFE0F4C2FA7EFA503133FD340"/>
    <w:rsid w:val="003236D5"/>
  </w:style>
  <w:style w:type="paragraph" w:customStyle="1" w:styleId="0F2A0618411C4189B04A7224C2A1A973">
    <w:name w:val="0F2A0618411C4189B04A7224C2A1A973"/>
    <w:rsid w:val="003236D5"/>
  </w:style>
  <w:style w:type="paragraph" w:customStyle="1" w:styleId="F6862642B670485D91A0A51A40602CB0">
    <w:name w:val="F6862642B670485D91A0A51A40602CB0"/>
    <w:rsid w:val="003236D5"/>
  </w:style>
  <w:style w:type="paragraph" w:customStyle="1" w:styleId="0713897CB298498AABCCAA97F812D491">
    <w:name w:val="0713897CB298498AABCCAA97F812D491"/>
    <w:rsid w:val="003236D5"/>
  </w:style>
  <w:style w:type="paragraph" w:customStyle="1" w:styleId="1EF85EA0F1AD42D0BB8094FC1BDBF658">
    <w:name w:val="1EF85EA0F1AD42D0BB8094FC1BDBF658"/>
    <w:rsid w:val="003236D5"/>
  </w:style>
  <w:style w:type="paragraph" w:customStyle="1" w:styleId="9787D95DA47B45A9BFD78999D698DA1E">
    <w:name w:val="9787D95DA47B45A9BFD78999D698DA1E"/>
    <w:rsid w:val="003236D5"/>
  </w:style>
  <w:style w:type="paragraph" w:customStyle="1" w:styleId="B60C92F119584F00834390582DED5E34">
    <w:name w:val="B60C92F119584F00834390582DED5E34"/>
    <w:rsid w:val="00A913D1"/>
  </w:style>
  <w:style w:type="paragraph" w:customStyle="1" w:styleId="C5776F7A4B2D43F1B201D75BA42D8EF5">
    <w:name w:val="C5776F7A4B2D43F1B201D75BA42D8EF5"/>
    <w:rsid w:val="00A913D1"/>
  </w:style>
  <w:style w:type="paragraph" w:customStyle="1" w:styleId="582E6914CA5C470EB8B70678AA7AF63C">
    <w:name w:val="582E6914CA5C470EB8B70678AA7AF63C"/>
    <w:rsid w:val="00A913D1"/>
  </w:style>
  <w:style w:type="paragraph" w:customStyle="1" w:styleId="94060A55EA5A4273B18E6E174780BC0E">
    <w:name w:val="94060A55EA5A4273B18E6E174780BC0E"/>
    <w:rsid w:val="00A913D1"/>
  </w:style>
  <w:style w:type="paragraph" w:customStyle="1" w:styleId="9231D22434694822BB6F8A7FFA1AF4E8">
    <w:name w:val="9231D22434694822BB6F8A7FFA1AF4E8"/>
    <w:rsid w:val="00A913D1"/>
  </w:style>
  <w:style w:type="paragraph" w:customStyle="1" w:styleId="B36AF1D2F7EF4678959D74DDABA9C083">
    <w:name w:val="B36AF1D2F7EF4678959D74DDABA9C083"/>
    <w:rsid w:val="00A913D1"/>
  </w:style>
  <w:style w:type="paragraph" w:customStyle="1" w:styleId="BD2E1AA8E8514AA78804DC5BFB8C5300">
    <w:name w:val="BD2E1AA8E8514AA78804DC5BFB8C5300"/>
    <w:rsid w:val="00A913D1"/>
  </w:style>
  <w:style w:type="paragraph" w:customStyle="1" w:styleId="D23CAD9B640B4FDEB9CF8782FF24110C">
    <w:name w:val="D23CAD9B640B4FDEB9CF8782FF24110C"/>
    <w:rsid w:val="00A913D1"/>
  </w:style>
  <w:style w:type="paragraph" w:customStyle="1" w:styleId="01BEB0300CB744F2B32981687B2020D5">
    <w:name w:val="01BEB0300CB744F2B32981687B2020D5"/>
    <w:rsid w:val="00A913D1"/>
  </w:style>
  <w:style w:type="paragraph" w:customStyle="1" w:styleId="3E411AE2FCF34C7CBA7E82F0705ECB78">
    <w:name w:val="3E411AE2FCF34C7CBA7E82F0705ECB78"/>
    <w:rsid w:val="00A913D1"/>
  </w:style>
  <w:style w:type="paragraph" w:customStyle="1" w:styleId="A4925EE4B73546AF894663AD4FAE4626">
    <w:name w:val="A4925EE4B73546AF894663AD4FAE4626"/>
    <w:rsid w:val="00A913D1"/>
  </w:style>
  <w:style w:type="paragraph" w:customStyle="1" w:styleId="D7E2A2013A39475AA08AB9A2CDCCD16B">
    <w:name w:val="D7E2A2013A39475AA08AB9A2CDCCD16B"/>
    <w:rsid w:val="00A913D1"/>
  </w:style>
  <w:style w:type="paragraph" w:customStyle="1" w:styleId="628DFDD721204A0C92F3832A73600584">
    <w:name w:val="628DFDD721204A0C92F3832A73600584"/>
    <w:rsid w:val="00A913D1"/>
  </w:style>
  <w:style w:type="paragraph" w:customStyle="1" w:styleId="22E99FFBD11946ADB068111791AB8991">
    <w:name w:val="22E99FFBD11946ADB068111791AB8991"/>
    <w:rsid w:val="00A913D1"/>
  </w:style>
  <w:style w:type="paragraph" w:customStyle="1" w:styleId="9B16DD4A090C4EAEB1773D04CB7B6C1E">
    <w:name w:val="9B16DD4A090C4EAEB1773D04CB7B6C1E"/>
    <w:rsid w:val="00A913D1"/>
  </w:style>
  <w:style w:type="paragraph" w:customStyle="1" w:styleId="686BF8525FB3478AB9E71B137096C013">
    <w:name w:val="686BF8525FB3478AB9E71B137096C013"/>
    <w:rsid w:val="00A913D1"/>
  </w:style>
  <w:style w:type="paragraph" w:customStyle="1" w:styleId="61FCCD3C96554C81A373D3A766FA7A96">
    <w:name w:val="61FCCD3C96554C81A373D3A766FA7A96"/>
    <w:rsid w:val="00A913D1"/>
  </w:style>
  <w:style w:type="paragraph" w:customStyle="1" w:styleId="885AE5EDCEB341C6A9BBADE2AD00446F">
    <w:name w:val="885AE5EDCEB341C6A9BBADE2AD00446F"/>
    <w:rsid w:val="00E4124F"/>
  </w:style>
  <w:style w:type="paragraph" w:customStyle="1" w:styleId="6EB9DFBD730143409D0F97F314BA8185">
    <w:name w:val="6EB9DFBD730143409D0F97F314BA8185"/>
    <w:rsid w:val="00FC2402"/>
  </w:style>
  <w:style w:type="paragraph" w:customStyle="1" w:styleId="1D4627FD8F8C46AB8FD035ECF0915B0F">
    <w:name w:val="1D4627FD8F8C46AB8FD035ECF0915B0F"/>
    <w:rsid w:val="00FC2402"/>
  </w:style>
  <w:style w:type="paragraph" w:customStyle="1" w:styleId="CC36B23009CE41299ECBDFF968B7DB0A">
    <w:name w:val="CC36B23009CE41299ECBDFF968B7DB0A"/>
    <w:rsid w:val="00860CA6"/>
  </w:style>
  <w:style w:type="paragraph" w:customStyle="1" w:styleId="EC730878BE6A475C9F14C24259A75F82">
    <w:name w:val="EC730878BE6A475C9F14C24259A75F82"/>
    <w:rsid w:val="00860CA6"/>
  </w:style>
  <w:style w:type="paragraph" w:customStyle="1" w:styleId="AF18D03B30A64DE3A1325F4873577D09">
    <w:name w:val="AF18D03B30A64DE3A1325F4873577D09"/>
    <w:rsid w:val="00860CA6"/>
  </w:style>
  <w:style w:type="paragraph" w:customStyle="1" w:styleId="8125567E1E1046DDAF8259C1B2B89DC4">
    <w:name w:val="8125567E1E1046DDAF8259C1B2B89DC4"/>
    <w:rsid w:val="00860CA6"/>
  </w:style>
  <w:style w:type="paragraph" w:customStyle="1" w:styleId="5C0BA3DEE8FF449385F72F3042392272">
    <w:name w:val="5C0BA3DEE8FF449385F72F3042392272"/>
    <w:rsid w:val="00860CA6"/>
  </w:style>
  <w:style w:type="paragraph" w:customStyle="1" w:styleId="89A32A17BF244F1BA37C8F77E67B84AB">
    <w:name w:val="89A32A17BF244F1BA37C8F77E67B84AB"/>
    <w:rsid w:val="00860CA6"/>
  </w:style>
  <w:style w:type="paragraph" w:customStyle="1" w:styleId="F7D23FE37D064707B917880D49EE66C0">
    <w:name w:val="F7D23FE37D064707B917880D49EE66C0"/>
    <w:rsid w:val="00860CA6"/>
  </w:style>
  <w:style w:type="paragraph" w:customStyle="1" w:styleId="5FDF321ABE5445C1A94E409A3B7E7486">
    <w:name w:val="5FDF321ABE5445C1A94E409A3B7E7486"/>
    <w:rsid w:val="00860CA6"/>
  </w:style>
  <w:style w:type="paragraph" w:customStyle="1" w:styleId="F660C83C98334BD1AEFCCC9452AE158F">
    <w:name w:val="F660C83C98334BD1AEFCCC9452AE158F"/>
    <w:rsid w:val="00860CA6"/>
  </w:style>
  <w:style w:type="paragraph" w:customStyle="1" w:styleId="F7FE6B4490424BBB94E205E42171E40B">
    <w:name w:val="F7FE6B4490424BBB94E205E42171E40B"/>
    <w:rsid w:val="00860CA6"/>
  </w:style>
  <w:style w:type="paragraph" w:customStyle="1" w:styleId="8C1EC30461704BFA9A04060115F10582">
    <w:name w:val="8C1EC30461704BFA9A04060115F10582"/>
    <w:rsid w:val="00860CA6"/>
  </w:style>
  <w:style w:type="paragraph" w:customStyle="1" w:styleId="475DC5A0DCBA4B70AC0DE08F65EC2068">
    <w:name w:val="475DC5A0DCBA4B70AC0DE08F65EC2068"/>
    <w:rsid w:val="00860CA6"/>
  </w:style>
  <w:style w:type="paragraph" w:customStyle="1" w:styleId="0C2C68C426094FE78F8F212BEAB99B64">
    <w:name w:val="0C2C68C426094FE78F8F212BEAB99B64"/>
    <w:rsid w:val="00860CA6"/>
  </w:style>
  <w:style w:type="paragraph" w:customStyle="1" w:styleId="057C2E60C7CB4958A7F648E11648F2D0">
    <w:name w:val="057C2E60C7CB4958A7F648E11648F2D0"/>
    <w:rsid w:val="00860CA6"/>
  </w:style>
  <w:style w:type="paragraph" w:customStyle="1" w:styleId="A240BD5AFC0F4C19A5BB3B050C9D4C03">
    <w:name w:val="A240BD5AFC0F4C19A5BB3B050C9D4C03"/>
    <w:rsid w:val="00860CA6"/>
  </w:style>
  <w:style w:type="paragraph" w:customStyle="1" w:styleId="BCF6916D740A4C72AA20ABF87B7D9A55">
    <w:name w:val="BCF6916D740A4C72AA20ABF87B7D9A55"/>
    <w:rsid w:val="00860CA6"/>
  </w:style>
  <w:style w:type="paragraph" w:customStyle="1" w:styleId="360E0D4381014257B63788A3010F214E">
    <w:name w:val="360E0D4381014257B63788A3010F214E"/>
    <w:rsid w:val="00860CA6"/>
  </w:style>
  <w:style w:type="paragraph" w:customStyle="1" w:styleId="B2DE289F483E44FB91B2A24EB4CE9F65">
    <w:name w:val="B2DE289F483E44FB91B2A24EB4CE9F65"/>
    <w:rsid w:val="00860CA6"/>
  </w:style>
  <w:style w:type="paragraph" w:customStyle="1" w:styleId="7B40E84B39F74CFD99B7F37FC22DE838">
    <w:name w:val="7B40E84B39F74CFD99B7F37FC22DE838"/>
    <w:rsid w:val="00A9771E"/>
  </w:style>
  <w:style w:type="paragraph" w:customStyle="1" w:styleId="218470DF8DD946ECB40E5DE173FC640C">
    <w:name w:val="218470DF8DD946ECB40E5DE173FC640C"/>
    <w:rsid w:val="00A9771E"/>
  </w:style>
  <w:style w:type="paragraph" w:customStyle="1" w:styleId="39E36489DF0948E1B9E8D49235CEBD72">
    <w:name w:val="39E36489DF0948E1B9E8D49235CEBD72"/>
    <w:rsid w:val="00A9771E"/>
  </w:style>
  <w:style w:type="paragraph" w:customStyle="1" w:styleId="366A9342D1894395BD9258A3E7A1DD34">
    <w:name w:val="366A9342D1894395BD9258A3E7A1DD34"/>
    <w:rsid w:val="00A9771E"/>
  </w:style>
  <w:style w:type="paragraph" w:customStyle="1" w:styleId="EDDF05514C3A47EF8A88A6E4B0A0129E">
    <w:name w:val="EDDF05514C3A47EF8A88A6E4B0A0129E"/>
    <w:rsid w:val="00A9771E"/>
  </w:style>
  <w:style w:type="paragraph" w:customStyle="1" w:styleId="FB597B815FAC49DC9E5F6B21DF200F8F">
    <w:name w:val="FB597B815FAC49DC9E5F6B21DF200F8F"/>
    <w:rsid w:val="00A9771E"/>
  </w:style>
  <w:style w:type="paragraph" w:customStyle="1" w:styleId="67EE852F3E0D43E881EACC2028C40E8F">
    <w:name w:val="67EE852F3E0D43E881EACC2028C40E8F"/>
    <w:rsid w:val="00A9771E"/>
  </w:style>
  <w:style w:type="paragraph" w:customStyle="1" w:styleId="BD79097B6EFD4FC2BCBE32EDCD57DDCA">
    <w:name w:val="BD79097B6EFD4FC2BCBE32EDCD57DDCA"/>
    <w:rsid w:val="00A9771E"/>
  </w:style>
  <w:style w:type="paragraph" w:customStyle="1" w:styleId="89A671A101E44AD6B46D6E6C442CF89A">
    <w:name w:val="89A671A101E44AD6B46D6E6C442CF89A"/>
    <w:rsid w:val="00A9771E"/>
  </w:style>
  <w:style w:type="paragraph" w:customStyle="1" w:styleId="EEF20C996617468EBEC280DD457BCC31">
    <w:name w:val="EEF20C996617468EBEC280DD457BCC31"/>
    <w:rsid w:val="00A9771E"/>
  </w:style>
  <w:style w:type="paragraph" w:customStyle="1" w:styleId="4FB23F5278814E4B81E7215479584C25">
    <w:name w:val="4FB23F5278814E4B81E7215479584C25"/>
    <w:rsid w:val="00A9771E"/>
  </w:style>
  <w:style w:type="paragraph" w:customStyle="1" w:styleId="724250A687CF474C83D194350A7B7F1B">
    <w:name w:val="724250A687CF474C83D194350A7B7F1B"/>
    <w:rsid w:val="00A9771E"/>
  </w:style>
  <w:style w:type="paragraph" w:customStyle="1" w:styleId="00BF96CD3A9944F885E169D5F7904DD3">
    <w:name w:val="00BF96CD3A9944F885E169D5F7904DD3"/>
    <w:rsid w:val="00A9771E"/>
  </w:style>
  <w:style w:type="paragraph" w:customStyle="1" w:styleId="307523773E0A4572BED97089FF04EEA0">
    <w:name w:val="307523773E0A4572BED97089FF04EEA0"/>
    <w:rsid w:val="00A9771E"/>
  </w:style>
  <w:style w:type="paragraph" w:customStyle="1" w:styleId="E0010925D5B04DD3B1F86ABB3BD5DACF">
    <w:name w:val="E0010925D5B04DD3B1F86ABB3BD5DACF"/>
    <w:rsid w:val="00A9771E"/>
  </w:style>
  <w:style w:type="paragraph" w:customStyle="1" w:styleId="78FF1A27A07B45678A53F2BE767017B6">
    <w:name w:val="78FF1A27A07B45678A53F2BE767017B6"/>
    <w:rsid w:val="00A9771E"/>
  </w:style>
  <w:style w:type="paragraph" w:customStyle="1" w:styleId="F333161E54F341689A66F3448A648AAD">
    <w:name w:val="F333161E54F341689A66F3448A648AAD"/>
    <w:rsid w:val="00241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N T   S t a n d a r d   S a l e s   -   I n v o i c e / 5 0 0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L b l > C u s t o m e r N o L b l < / C u s t o m e r N o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e n e r a l T e r m s L b l > G e n e r a l T e r m s L b l < / G e n e r a l T e r m s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f L b l > O f L b l < / O f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l L b l > S u b t o t a l L b l < / S u b t o t a l L b l >  
         < T h a n k s _ L b l > T h a n k s _ L b l < / T h a n k s _ L b l >  
         < T o t a l _ L b l > T o t a l _ L b l < / T o t a l _ L b l >  
         < T r a n s p o r t L b l > T r a n s p o r t L b l < / T r a n s p o r t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u b T o t a l A m o u n t > S u b T o t a l A m o u n t < / S u b T o t a l A m o u n t >  
             < T r a n s H e a d e r A m o u n t > T r a n s H e a d e r A m o u n t < / T r a n s H e a d e r A m o u n t >  
             < T r a n s H e a d e r Q t y > T r a n s H e a d e r Q t y < / T r a n s H e a d e r Q t y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1390-3CA7-4AAD-BBD9-26401CE3639F}">
  <ds:schemaRefs>
    <ds:schemaRef ds:uri="urn:microsoft-dynamics-nav/reports/ANT Standard Sales - Invoice/50000/"/>
  </ds:schemaRefs>
</ds:datastoreItem>
</file>

<file path=customXml/itemProps2.xml><?xml version="1.0" encoding="utf-8"?>
<ds:datastoreItem xmlns:ds="http://schemas.openxmlformats.org/officeDocument/2006/customXml" ds:itemID="{D2BE97A1-4039-4C79-87BE-6D826C88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2020-11-18T20:26:00Z</dcterms:modified>
</cp:coreProperties>
</file>